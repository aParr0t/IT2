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75EC" w:rsidP="00B05965" w:rsidRDefault="00F37683" w14:paraId="74CA7CA4" w14:textId="205BBB5E">
      <w:pPr>
        <w:pStyle w:val="Tittel"/>
        <w:ind w:left="360"/>
      </w:pPr>
      <w:r>
        <w:t>«</w:t>
      </w:r>
      <w:r w:rsidR="00BB1C2D">
        <w:t>Bowling</w:t>
      </w:r>
      <w:r>
        <w:t>»</w:t>
      </w:r>
    </w:p>
    <w:p w:rsidR="001163F0" w:rsidP="001163F0" w:rsidRDefault="001E428D" w14:paraId="171C8569" w14:textId="243C8E5F">
      <w:pPr>
        <w:pStyle w:val="Undertittel"/>
      </w:pPr>
      <w:r>
        <w:t>Prosjekt1</w:t>
      </w:r>
    </w:p>
    <w:p w:rsidR="001163F0" w:rsidP="001163F0" w:rsidRDefault="001163F0" w14:paraId="3C36BAED" w14:textId="70CFDF1A">
      <w:pPr>
        <w:pStyle w:val="Overskrift1"/>
      </w:pPr>
      <w:r>
        <w:t xml:space="preserve">Oppgave: </w:t>
      </w:r>
    </w:p>
    <w:p w:rsidR="00BB1C2D" w:rsidP="00934ED7" w:rsidRDefault="00186BA1" w14:paraId="14C4B88C" w14:textId="3BDFDE83">
      <w:r>
        <w:rPr>
          <w:noProof/>
        </w:rPr>
        <w:drawing>
          <wp:anchor distT="0" distB="0" distL="114300" distR="114300" simplePos="0" relativeHeight="251658240" behindDoc="1" locked="0" layoutInCell="1" allowOverlap="1" wp14:anchorId="131255E9" wp14:editId="217B0E2A">
            <wp:simplePos x="0" y="0"/>
            <wp:positionH relativeFrom="column">
              <wp:posOffset>3410758</wp:posOffset>
            </wp:positionH>
            <wp:positionV relativeFrom="paragraph">
              <wp:posOffset>82071</wp:posOffset>
            </wp:positionV>
            <wp:extent cx="2173184" cy="1506041"/>
            <wp:effectExtent l="0" t="0" r="0" b="0"/>
            <wp:wrapTight wrapText="bothSides">
              <wp:wrapPolygon edited="0">
                <wp:start x="0" y="0"/>
                <wp:lineTo x="0" y="21318"/>
                <wp:lineTo x="21398" y="21318"/>
                <wp:lineTo x="21398" y="0"/>
                <wp:lineTo x="0" y="0"/>
              </wp:wrapPolygon>
            </wp:wrapTight>
            <wp:docPr id="3" name="Bilde 3" descr="Hvor stammer bowling fra? | Historienet.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vor stammer bowling fra? | Historienet.n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4" cy="150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1C2D">
        <w:t>Dere skal simulere et bowling</w:t>
      </w:r>
      <w:r w:rsidR="0095197A">
        <w:t>-</w:t>
      </w:r>
      <w:r w:rsidR="00BB1C2D">
        <w:t>spill</w:t>
      </w:r>
      <w:r w:rsidR="006F376A">
        <w:t xml:space="preserve">. Dere skal programmere deres egen løsning av dette og </w:t>
      </w:r>
      <w:r w:rsidRPr="001B60E2" w:rsidR="006F376A">
        <w:t>det</w:t>
      </w:r>
      <w:r w:rsidR="006F376A">
        <w:t xml:space="preserve"> finnes ingen fasit. Men det kommer til å være noen krav lenger ned.</w:t>
      </w:r>
    </w:p>
    <w:p w:rsidR="00A63376" w:rsidP="00934ED7" w:rsidRDefault="00A63376" w14:paraId="6309A2DE" w14:textId="341F2767"/>
    <w:p w:rsidR="00AB7D31" w:rsidP="00BC28E4" w:rsidRDefault="008B4E6F" w14:paraId="64396843" w14:textId="03B5F83F">
      <w:r w:rsidRPr="00497D51">
        <w:rPr>
          <w:rStyle w:val="Overskrift2Tegn"/>
        </w:rPr>
        <w:t>Del</w:t>
      </w:r>
      <w:r w:rsidRPr="00497D51" w:rsidR="005F37FB">
        <w:rPr>
          <w:rStyle w:val="Overskrift2Tegn"/>
        </w:rPr>
        <w:t xml:space="preserve"> </w:t>
      </w:r>
      <w:r w:rsidRPr="00497D51">
        <w:rPr>
          <w:rStyle w:val="Overskrift2Tegn"/>
        </w:rPr>
        <w:t>1:</w:t>
      </w:r>
      <w:r w:rsidRPr="00497D51" w:rsidR="00344A95">
        <w:rPr>
          <w:rStyle w:val="Overskrift2Tegn"/>
        </w:rPr>
        <w:t xml:space="preserve"> </w:t>
      </w:r>
      <w:r w:rsidR="00317EE3">
        <w:rPr>
          <w:rStyle w:val="Overskrift2Tegn"/>
        </w:rPr>
        <w:t xml:space="preserve">Gjennomgang, </w:t>
      </w:r>
      <w:r w:rsidRPr="00497D51" w:rsidR="00344A95">
        <w:rPr>
          <w:rStyle w:val="Overskrift2Tegn"/>
        </w:rPr>
        <w:t>Planleggingsfase</w:t>
      </w:r>
      <w:r w:rsidR="00317EE3">
        <w:rPr>
          <w:rStyle w:val="Overskrift2Tegn"/>
        </w:rPr>
        <w:t xml:space="preserve"> og oppstart;</w:t>
      </w:r>
      <w:r w:rsidR="000E0E80">
        <w:rPr>
          <w:rStyle w:val="Overskrift2Tegn"/>
        </w:rPr>
        <w:t xml:space="preserve"> Tid: </w:t>
      </w:r>
      <w:r w:rsidR="002F2237">
        <w:rPr>
          <w:rStyle w:val="Overskrift2Tegn"/>
        </w:rPr>
        <w:t xml:space="preserve">tirsdag </w:t>
      </w:r>
      <w:r w:rsidR="00533311">
        <w:rPr>
          <w:rStyle w:val="Overskrift2Tegn"/>
        </w:rPr>
        <w:t>29</w:t>
      </w:r>
      <w:r w:rsidR="00317EE3">
        <w:rPr>
          <w:rStyle w:val="Overskrift2Tegn"/>
        </w:rPr>
        <w:t xml:space="preserve"> </w:t>
      </w:r>
      <w:r w:rsidR="00533311">
        <w:rPr>
          <w:rStyle w:val="Overskrift2Tegn"/>
        </w:rPr>
        <w:t>SEPTEMBER</w:t>
      </w:r>
      <w:r w:rsidR="000E0E80">
        <w:rPr>
          <w:rStyle w:val="Overskrift2Tegn"/>
        </w:rPr>
        <w:t xml:space="preserve"> </w:t>
      </w:r>
      <w:r w:rsidR="00344A95">
        <w:br/>
      </w:r>
      <w:r w:rsidR="00E92B54">
        <w:t xml:space="preserve">Tegn ned ideer til hvordan ditt </w:t>
      </w:r>
      <w:r w:rsidR="009A23E4">
        <w:t>program</w:t>
      </w:r>
      <w:r w:rsidR="00E92B54">
        <w:t xml:space="preserve"> skal se ut. Skriv opp hva slags viktige momenter du ønsker å ha med. </w:t>
      </w:r>
      <w:r w:rsidR="00F06E3F">
        <w:t>Mulige eksempler:</w:t>
      </w:r>
    </w:p>
    <w:p w:rsidR="000E0E80" w:rsidP="00AB7D31" w:rsidRDefault="009A23E4" w14:paraId="78A09921" w14:textId="029F4A54">
      <w:pPr>
        <w:pStyle w:val="Listeavsnitt"/>
        <w:numPr>
          <w:ilvl w:val="0"/>
          <w:numId w:val="15"/>
        </w:numPr>
      </w:pPr>
      <w:r>
        <w:t>1 eller flere spillere</w:t>
      </w:r>
    </w:p>
    <w:p w:rsidR="000635CD" w:rsidP="00AB7D31" w:rsidRDefault="000635CD" w14:paraId="33F3276C" w14:textId="343730E9">
      <w:pPr>
        <w:pStyle w:val="Listeavsnitt"/>
        <w:numPr>
          <w:ilvl w:val="0"/>
          <w:numId w:val="15"/>
        </w:numPr>
      </w:pPr>
      <w:r>
        <w:t>Poeng</w:t>
      </w:r>
    </w:p>
    <w:p w:rsidR="000635CD" w:rsidP="00AB7D31" w:rsidRDefault="000635CD" w14:paraId="445C3336" w14:textId="2B8425BB">
      <w:pPr>
        <w:pStyle w:val="Listeavsnitt"/>
        <w:numPr>
          <w:ilvl w:val="0"/>
          <w:numId w:val="15"/>
        </w:numPr>
      </w:pPr>
      <w:r>
        <w:t>Runde</w:t>
      </w:r>
    </w:p>
    <w:p w:rsidR="000635CD" w:rsidP="00AB7D31" w:rsidRDefault="000635CD" w14:paraId="07A843E4" w14:textId="2F2EF184">
      <w:pPr>
        <w:pStyle w:val="Listeavsnitt"/>
        <w:numPr>
          <w:ilvl w:val="0"/>
          <w:numId w:val="15"/>
        </w:numPr>
      </w:pPr>
      <w:r>
        <w:t>Hastighet</w:t>
      </w:r>
    </w:p>
    <w:p w:rsidR="00A958AA" w:rsidP="00AB7D31" w:rsidRDefault="00A958AA" w14:paraId="36F413AB" w14:textId="5C783B38">
      <w:pPr>
        <w:pStyle w:val="Listeavsnitt"/>
        <w:numPr>
          <w:ilvl w:val="0"/>
          <w:numId w:val="15"/>
        </w:numPr>
      </w:pPr>
      <w:r>
        <w:t>Kunne skru</w:t>
      </w:r>
      <w:r w:rsidR="00F06E3F">
        <w:t xml:space="preserve"> </w:t>
      </w:r>
      <w:r>
        <w:t>ballen på noen måte?</w:t>
      </w:r>
    </w:p>
    <w:p w:rsidR="00AB7D31" w:rsidP="00AB7D31" w:rsidRDefault="00AB7D31" w14:paraId="59B10A96" w14:textId="7C1A0536">
      <w:pPr>
        <w:pStyle w:val="Listeavsnitt"/>
        <w:numPr>
          <w:ilvl w:val="0"/>
          <w:numId w:val="15"/>
        </w:numPr>
      </w:pPr>
      <w:r>
        <w:t>Grafikk eller bare tekst</w:t>
      </w:r>
    </w:p>
    <w:p w:rsidR="000148E2" w:rsidP="009F4847" w:rsidRDefault="000148E2" w14:paraId="4DD9720B" w14:textId="77777777"/>
    <w:p w:rsidR="009F4847" w:rsidP="009F4847" w:rsidRDefault="009F4847" w14:paraId="02ED9EAE" w14:textId="38FE6FDD">
      <w:r>
        <w:t xml:space="preserve">Forventer her tekst og en sketch av systemet gjerne for hånd og </w:t>
      </w:r>
      <w:r w:rsidR="00F06E3F">
        <w:t xml:space="preserve">så </w:t>
      </w:r>
      <w:r>
        <w:t>ta bilde eller</w:t>
      </w:r>
      <w:r w:rsidR="00F06E3F">
        <w:t xml:space="preserve"> lage det</w:t>
      </w:r>
      <w:r>
        <w:t xml:space="preserve"> i et tegneprogram.</w:t>
      </w:r>
      <w:r w:rsidR="002F2237">
        <w:t xml:space="preserve"> Kan starte med koding hvis ideen er godkjent av lærer. </w:t>
      </w:r>
      <w:r w:rsidR="001B3D75">
        <w:t xml:space="preserve">Ingen grupper, dere bytter plasser før prosjektet er over. Men </w:t>
      </w:r>
      <w:r w:rsidR="003144CE">
        <w:t>samarbeid</w:t>
      </w:r>
      <w:r w:rsidR="001B3D75">
        <w:t xml:space="preserve"> gjerne underveis med tankegang</w:t>
      </w:r>
      <w:r w:rsidR="003144CE">
        <w:t xml:space="preserve">, men ikke lever </w:t>
      </w:r>
      <w:r w:rsidR="000148E2">
        <w:t>den</w:t>
      </w:r>
      <w:r w:rsidR="003144CE">
        <w:t xml:space="preserve"> samme</w:t>
      </w:r>
      <w:r w:rsidR="000148E2">
        <w:t xml:space="preserve"> løsningen</w:t>
      </w:r>
      <w:r w:rsidR="003144CE">
        <w:t>.</w:t>
      </w:r>
    </w:p>
    <w:p w:rsidR="00497D51" w:rsidP="00497D51" w:rsidRDefault="00497D51" w14:paraId="2ACD79E7" w14:textId="77777777">
      <w:pPr>
        <w:pStyle w:val="Overskrift2"/>
      </w:pPr>
    </w:p>
    <w:p w:rsidR="00E503F6" w:rsidRDefault="00E503F6" w14:paraId="081E23E5" w14:textId="77777777">
      <w:pPr>
        <w:rPr>
          <w:rFonts w:eastAsiaTheme="majorEastAsia" w:cstheme="majorBidi"/>
          <w:caps/>
          <w:color w:val="3A506B" w:themeColor="accent3"/>
          <w:sz w:val="36"/>
          <w:szCs w:val="36"/>
        </w:rPr>
      </w:pPr>
      <w:r>
        <w:br w:type="page"/>
      </w:r>
    </w:p>
    <w:p w:rsidR="005F37FB" w:rsidP="00497D51" w:rsidRDefault="005F37FB" w14:paraId="2D207934" w14:textId="261B8085">
      <w:pPr>
        <w:pStyle w:val="Overskrift2"/>
      </w:pPr>
      <w:r>
        <w:t>Del 2: Utførelse</w:t>
      </w:r>
      <w:r w:rsidR="0036095B">
        <w:t xml:space="preserve">: </w:t>
      </w:r>
    </w:p>
    <w:p w:rsidR="009B5840" w:rsidP="2386138A" w:rsidRDefault="00495662" w14:paraId="1DC0BD07" w14:textId="30090BED">
      <w:pPr/>
      <w:r w:rsidR="00495662">
        <w:rPr/>
        <w:t xml:space="preserve">Jobb i Visual Studio Code med koden deres. Eventuell grafikk kan løses i </w:t>
      </w:r>
      <w:r w:rsidR="00495662">
        <w:rPr/>
        <w:t>PyGame</w:t>
      </w:r>
      <w:r w:rsidR="00BE207E">
        <w:rPr/>
        <w:t xml:space="preserve">. </w:t>
      </w:r>
      <w:r w:rsidR="1B3739A6">
        <w:rPr/>
        <w:t>Fremføring 1 november i timen.</w:t>
      </w:r>
    </w:p>
    <w:p w:rsidRPr="00B05965" w:rsidR="00902BBA" w:rsidP="00902BBA" w:rsidRDefault="00902BBA" w14:paraId="09277650" w14:textId="77777777">
      <w:pPr>
        <w:rPr>
          <w:rFonts w:ascii="Arial" w:hAnsi="Arial" w:cs="Arial"/>
          <w:color w:val="000000"/>
          <w:sz w:val="21"/>
        </w:rPr>
      </w:pPr>
    </w:p>
    <w:p w:rsidRPr="00B05965" w:rsidR="009B5840" w:rsidP="009B5840" w:rsidRDefault="009B5840" w14:paraId="0620674D" w14:textId="77777777">
      <w:pPr>
        <w:pStyle w:val="Overskrift1"/>
      </w:pPr>
      <w:r w:rsidRPr="00B05965">
        <w:t>Krav og kr</w:t>
      </w:r>
      <w:r w:rsidRPr="00B05965">
        <w:rPr>
          <w:color w:val="5BC0BE" w:themeColor="accent4"/>
        </w:rPr>
        <w:t>it</w:t>
      </w:r>
      <w:r w:rsidRPr="00B05965">
        <w:t>erier:</w:t>
      </w:r>
    </w:p>
    <w:p w:rsidR="00B56E6A" w:rsidP="009422E2" w:rsidRDefault="00B56E6A" w14:paraId="0EB4D8B1" w14:textId="273172CC">
      <w:pPr>
        <w:pStyle w:val="Listeavsnitt"/>
        <w:numPr>
          <w:ilvl w:val="0"/>
          <w:numId w:val="10"/>
        </w:numPr>
      </w:pPr>
      <w:r>
        <w:t>Alle regler i bowling skal være med</w:t>
      </w:r>
    </w:p>
    <w:p w:rsidR="00B56E6A" w:rsidP="00B56E6A" w:rsidRDefault="00B56E6A" w14:paraId="2F0DC7F0" w14:textId="0C525E8C">
      <w:pPr>
        <w:pStyle w:val="Listeavsnitt"/>
        <w:numPr>
          <w:ilvl w:val="1"/>
          <w:numId w:val="10"/>
        </w:numPr>
      </w:pPr>
      <w:r>
        <w:t>10 runder (frames)</w:t>
      </w:r>
    </w:p>
    <w:p w:rsidR="00B56E6A" w:rsidP="00B56E6A" w:rsidRDefault="00B56E6A" w14:paraId="31E3530A" w14:textId="4167411F">
      <w:pPr>
        <w:pStyle w:val="Listeavsnitt"/>
        <w:numPr>
          <w:ilvl w:val="1"/>
          <w:numId w:val="10"/>
        </w:numPr>
      </w:pPr>
      <w:r w:rsidRPr="00043B0E">
        <w:rPr>
          <w:b/>
          <w:bCs/>
        </w:rPr>
        <w:t>Runde 1-9</w:t>
      </w:r>
      <w:r>
        <w:t xml:space="preserve"> har maks to kast og minimum 1</w:t>
      </w:r>
    </w:p>
    <w:p w:rsidR="00B56E6A" w:rsidP="00B56E6A" w:rsidRDefault="001A4357" w14:paraId="313A26E4" w14:textId="2B2F3EC7">
      <w:pPr>
        <w:pStyle w:val="Listeavsnitt"/>
        <w:numPr>
          <w:ilvl w:val="2"/>
          <w:numId w:val="10"/>
        </w:numPr>
      </w:pPr>
      <w:r>
        <w:t>Ved strike på 1. kast per runde så ender runden etter kun 1 kast</w:t>
      </w:r>
    </w:p>
    <w:p w:rsidR="00B86C83" w:rsidP="00B86C83" w:rsidRDefault="00B86C83" w14:paraId="4E882971" w14:textId="6C1CA4B5">
      <w:pPr>
        <w:pStyle w:val="Listeavsnitt"/>
        <w:numPr>
          <w:ilvl w:val="1"/>
          <w:numId w:val="10"/>
        </w:numPr>
      </w:pPr>
      <w:r w:rsidRPr="00043B0E">
        <w:rPr>
          <w:b/>
          <w:bCs/>
        </w:rPr>
        <w:t>Runde 10</w:t>
      </w:r>
      <w:r>
        <w:t xml:space="preserve"> har maks 3 kast og minimum 2.</w:t>
      </w:r>
    </w:p>
    <w:p w:rsidR="00B86C83" w:rsidP="00B86C83" w:rsidRDefault="00B86C83" w14:paraId="21E7A56C" w14:textId="6CDDB24F">
      <w:pPr>
        <w:pStyle w:val="Listeavsnitt"/>
        <w:numPr>
          <w:ilvl w:val="2"/>
          <w:numId w:val="10"/>
        </w:numPr>
      </w:pPr>
      <w:r>
        <w:t>Ved strike på første kast så har man alltid 2 til (3 kast til sammen)</w:t>
      </w:r>
    </w:p>
    <w:p w:rsidR="00B86C83" w:rsidP="00B86C83" w:rsidRDefault="00B86C83" w14:paraId="100E7511" w14:textId="16F516F4">
      <w:pPr>
        <w:pStyle w:val="Listeavsnitt"/>
        <w:numPr>
          <w:ilvl w:val="2"/>
          <w:numId w:val="10"/>
        </w:numPr>
      </w:pPr>
      <w:r>
        <w:t>Ved spare på 2. kast så får man et kast til (3 kast)</w:t>
      </w:r>
    </w:p>
    <w:p w:rsidR="00B86C83" w:rsidP="00B86C83" w:rsidRDefault="00B86C83" w14:paraId="537E4E41" w14:textId="48B1D684">
      <w:pPr>
        <w:pStyle w:val="Listeavsnitt"/>
        <w:numPr>
          <w:ilvl w:val="2"/>
          <w:numId w:val="10"/>
        </w:numPr>
      </w:pPr>
      <w:r>
        <w:t>Ved 3 strike</w:t>
      </w:r>
      <w:r w:rsidR="001D3F79">
        <w:t xml:space="preserve"> i 10ende runde så blir det fortsatt bare 3 kast.</w:t>
      </w:r>
    </w:p>
    <w:p w:rsidR="00043B0E" w:rsidP="00043B0E" w:rsidRDefault="00043B0E" w14:paraId="697F7299" w14:textId="70415BA3">
      <w:pPr>
        <w:pStyle w:val="Listeavsnitt"/>
        <w:numPr>
          <w:ilvl w:val="0"/>
          <w:numId w:val="10"/>
        </w:numPr>
        <w:rPr>
          <w:b/>
          <w:bCs/>
        </w:rPr>
      </w:pPr>
      <w:r>
        <w:t xml:space="preserve">Alle kast kan enten beregnes på en type input som dere bestemmer eller den kan være random basert på </w:t>
      </w:r>
      <w:r w:rsidR="00692A92">
        <w:t xml:space="preserve">noe lignende </w:t>
      </w:r>
      <w:r w:rsidRPr="00692A92" w:rsidR="00692A92">
        <w:rPr>
          <w:b/>
          <w:bCs/>
        </w:rPr>
        <w:t>random(0, antall_pinner_igjenn)</w:t>
      </w:r>
      <w:r w:rsidR="00AF2398">
        <w:rPr>
          <w:b/>
          <w:bCs/>
        </w:rPr>
        <w:t>.</w:t>
      </w:r>
    </w:p>
    <w:p w:rsidR="00AF2398" w:rsidP="00043B0E" w:rsidRDefault="00AF2398" w14:paraId="16657022" w14:textId="2552BAC3">
      <w:pPr>
        <w:pStyle w:val="Listeavsnitt"/>
        <w:numPr>
          <w:ilvl w:val="0"/>
          <w:numId w:val="10"/>
        </w:numPr>
        <w:rPr>
          <w:b/>
          <w:bCs/>
        </w:rPr>
      </w:pPr>
      <w:r>
        <w:t xml:space="preserve">Vi skal kunne se hva som foregår mellom vært kast. Minimum er en type grafikk som </w:t>
      </w:r>
      <w:r w:rsidR="00C97687">
        <w:t>viser score per runde som vanlig bowling. Men kan løses med bare tekst.</w:t>
      </w:r>
      <w:r w:rsidR="00EB3F30">
        <w:br/>
      </w:r>
      <w:r w:rsidR="00EB3F30">
        <w:t>[</w:t>
      </w:r>
      <w:r w:rsidR="0077679C">
        <w:t>0</w:t>
      </w:r>
      <w:r w:rsidR="00752D2E">
        <w:t>][</w:t>
      </w:r>
      <w:r w:rsidR="0077679C">
        <w:t>6</w:t>
      </w:r>
      <w:r w:rsidR="00EB3F30">
        <w:t>]</w:t>
      </w:r>
      <w:r w:rsidR="00752D2E">
        <w:tab/>
      </w:r>
      <w:r w:rsidR="0077679C">
        <w:t>[2</w:t>
      </w:r>
      <w:r w:rsidR="00752D2E">
        <w:t>][</w:t>
      </w:r>
      <w:r w:rsidR="00411453">
        <w:t>7</w:t>
      </w:r>
      <w:r w:rsidR="0077679C">
        <w:t>]</w:t>
      </w:r>
      <w:r w:rsidR="00752D2E">
        <w:tab/>
      </w:r>
      <w:r w:rsidR="0077679C">
        <w:t>[X]</w:t>
      </w:r>
      <w:r w:rsidR="00752D2E">
        <w:tab/>
      </w:r>
      <w:r w:rsidR="0077679C">
        <w:t>[</w:t>
      </w:r>
      <w:r w:rsidR="00752D2E">
        <w:t>9][/</w:t>
      </w:r>
      <w:r w:rsidR="0077679C">
        <w:t>]</w:t>
      </w:r>
      <w:r w:rsidR="00752D2E">
        <w:t xml:space="preserve"> </w:t>
      </w:r>
      <w:r w:rsidR="00411453">
        <w:t xml:space="preserve"> </w:t>
      </w:r>
      <w:r w:rsidR="00411453">
        <w:tab/>
      </w:r>
      <w:r w:rsidR="00411453">
        <w:t>[3][1]</w:t>
      </w:r>
      <w:r w:rsidR="00C17746">
        <w:t xml:space="preserve">  </w:t>
      </w:r>
      <w:r w:rsidR="00CB68C1">
        <w:t>etc</w:t>
      </w:r>
      <w:r w:rsidR="00411453">
        <w:br/>
      </w:r>
      <w:r w:rsidR="00C17746">
        <w:t xml:space="preserve">   </w:t>
      </w:r>
      <w:r w:rsidR="00411453">
        <w:t>6</w:t>
      </w:r>
      <w:r w:rsidR="00411453">
        <w:tab/>
      </w:r>
      <w:r w:rsidR="00411453">
        <w:tab/>
      </w:r>
      <w:r w:rsidR="00C17746">
        <w:t xml:space="preserve">  </w:t>
      </w:r>
      <w:r w:rsidR="00411453">
        <w:t>15</w:t>
      </w:r>
      <w:r w:rsidR="00411453">
        <w:tab/>
      </w:r>
      <w:r w:rsidR="00411453">
        <w:tab/>
      </w:r>
      <w:r w:rsidR="0042475A">
        <w:t>35</w:t>
      </w:r>
      <w:r w:rsidR="001F3667">
        <w:tab/>
      </w:r>
      <w:r w:rsidR="00C17746">
        <w:t xml:space="preserve">  </w:t>
      </w:r>
      <w:r w:rsidR="0042475A">
        <w:t>48</w:t>
      </w:r>
      <w:r w:rsidR="001F3667">
        <w:tab/>
      </w:r>
      <w:r w:rsidR="001F3667">
        <w:tab/>
      </w:r>
      <w:r w:rsidR="00C17746">
        <w:t xml:space="preserve">  5</w:t>
      </w:r>
      <w:r w:rsidR="005F251E">
        <w:t>2</w:t>
      </w:r>
      <w:r w:rsidR="00C17746">
        <w:br/>
      </w:r>
      <w:r w:rsidRPr="00F91359" w:rsidR="00C17746">
        <w:rPr>
          <w:b/>
          <w:bCs/>
        </w:rPr>
        <w:t>O</w:t>
      </w:r>
      <w:r w:rsidR="00F91359">
        <w:rPr>
          <w:b/>
          <w:bCs/>
        </w:rPr>
        <w:t>b</w:t>
      </w:r>
      <w:r w:rsidRPr="00F91359" w:rsidR="00C17746">
        <w:rPr>
          <w:b/>
          <w:bCs/>
        </w:rPr>
        <w:t>s! Det er riktig poeng over i eksempel</w:t>
      </w:r>
      <w:r w:rsidRPr="00F91359" w:rsidR="00F91359">
        <w:rPr>
          <w:b/>
          <w:bCs/>
        </w:rPr>
        <w:t>et</w:t>
      </w:r>
    </w:p>
    <w:p w:rsidRPr="00F91359" w:rsidR="00F91359" w:rsidP="00043B0E" w:rsidRDefault="00F91359" w14:paraId="4A4FEB09" w14:textId="512840F5">
      <w:pPr>
        <w:pStyle w:val="Listeavsnitt"/>
        <w:numPr>
          <w:ilvl w:val="0"/>
          <w:numId w:val="10"/>
        </w:numPr>
      </w:pPr>
      <w:r w:rsidRPr="00F91359">
        <w:t>Minimum</w:t>
      </w:r>
      <w:r>
        <w:t xml:space="preserve"> poeng er 0</w:t>
      </w:r>
      <w:r w:rsidR="001A6EAF">
        <w:t xml:space="preserve"> (ved 20 bom)</w:t>
      </w:r>
      <w:r>
        <w:t xml:space="preserve">, maks poeng ved </w:t>
      </w:r>
      <w:r w:rsidR="001A6EAF">
        <w:t>12 strike på rad er 300.</w:t>
      </w:r>
    </w:p>
    <w:p w:rsidRPr="005328D2" w:rsidR="005328D2" w:rsidP="00043B0E" w:rsidRDefault="00DA74F4" w14:paraId="6F50960F" w14:textId="77777777">
      <w:pPr>
        <w:pStyle w:val="Listeavsnitt"/>
        <w:numPr>
          <w:ilvl w:val="0"/>
          <w:numId w:val="10"/>
        </w:numPr>
        <w:rPr>
          <w:b/>
          <w:bCs/>
        </w:rPr>
      </w:pPr>
      <w:r>
        <w:t>Alle skal bruke</w:t>
      </w:r>
      <w:r w:rsidR="005328D2">
        <w:t xml:space="preserve"> disse best practice reglene:</w:t>
      </w:r>
    </w:p>
    <w:p w:rsidRPr="005328D2" w:rsidR="00C97687" w:rsidP="005328D2" w:rsidRDefault="005328D2" w14:paraId="16B7CD0F" w14:textId="6E49AF13">
      <w:pPr>
        <w:pStyle w:val="Listeavsnitt"/>
        <w:numPr>
          <w:ilvl w:val="1"/>
          <w:numId w:val="10"/>
        </w:numPr>
        <w:rPr>
          <w:b/>
          <w:bCs/>
        </w:rPr>
      </w:pPr>
      <w:r>
        <w:t>snake_case</w:t>
      </w:r>
      <w:r w:rsidR="00E55743">
        <w:t xml:space="preserve"> eller camelCase</w:t>
      </w:r>
    </w:p>
    <w:p w:rsidRPr="00A974BF" w:rsidR="005328D2" w:rsidP="005328D2" w:rsidRDefault="005328D2" w14:paraId="1145C971" w14:textId="1E1C4025">
      <w:pPr>
        <w:pStyle w:val="Listeavsnitt"/>
        <w:numPr>
          <w:ilvl w:val="1"/>
          <w:numId w:val="10"/>
        </w:numPr>
        <w:rPr>
          <w:b/>
          <w:bCs/>
        </w:rPr>
      </w:pPr>
      <w:r>
        <w:t>liten bokstav på variabler, funksjoner og klasser</w:t>
      </w:r>
    </w:p>
    <w:p w:rsidRPr="002C0517" w:rsidR="00A974BF" w:rsidP="005328D2" w:rsidRDefault="00A974BF" w14:paraId="3CD59519" w14:textId="7C2E1A5C">
      <w:pPr>
        <w:pStyle w:val="Listeavsnitt"/>
        <w:numPr>
          <w:ilvl w:val="1"/>
          <w:numId w:val="10"/>
        </w:numPr>
        <w:rPr>
          <w:b/>
          <w:bCs/>
        </w:rPr>
      </w:pPr>
      <w:r>
        <w:t xml:space="preserve">dere skal </w:t>
      </w:r>
      <w:r w:rsidRPr="001039E3">
        <w:rPr>
          <w:b/>
          <w:bCs/>
        </w:rPr>
        <w:t xml:space="preserve">ikke bruke </w:t>
      </w:r>
      <w:r w:rsidRPr="001039E3" w:rsidR="00AB0BEE">
        <w:rPr>
          <w:b/>
          <w:bCs/>
        </w:rPr>
        <w:t>global</w:t>
      </w:r>
      <w:r w:rsidR="00AB0BEE">
        <w:t xml:space="preserve"> foran variabelnavn</w:t>
      </w:r>
    </w:p>
    <w:p w:rsidRPr="00423156" w:rsidR="002C0517" w:rsidP="005328D2" w:rsidRDefault="002C0517" w14:paraId="0FB6461E" w14:textId="067D462D">
      <w:pPr>
        <w:pStyle w:val="Listeavsnitt"/>
        <w:numPr>
          <w:ilvl w:val="1"/>
          <w:numId w:val="10"/>
        </w:numPr>
        <w:rPr>
          <w:b/>
          <w:bCs/>
        </w:rPr>
      </w:pPr>
      <w:r>
        <w:t>en funksjon skal helst bare gjøre en ting</w:t>
      </w:r>
      <w:r w:rsidR="00860C40">
        <w:t xml:space="preserve"> (denne må vi diskutere mer i klassen, men prøv å følge denne regelen der det gir mening. Eksempel funksjonen </w:t>
      </w:r>
      <w:r w:rsidR="00774873">
        <w:t xml:space="preserve">send_ball(hastighet) skal ikke printe ut poengsum, men skal da heller kalle på funksjonen print_poengsum() fra </w:t>
      </w:r>
      <w:r w:rsidR="00C6091F">
        <w:t>send_ball(hastighet) funksjonen</w:t>
      </w:r>
      <w:r w:rsidR="00774873">
        <w:t>.</w:t>
      </w:r>
    </w:p>
    <w:p w:rsidRPr="00423156" w:rsidR="00423156" w:rsidP="00423156" w:rsidRDefault="00423156" w14:paraId="0EF9DD34" w14:textId="780C7AE5">
      <w:pPr>
        <w:pStyle w:val="Listeavsnitt"/>
        <w:numPr>
          <w:ilvl w:val="0"/>
          <w:numId w:val="10"/>
        </w:numPr>
        <w:rPr>
          <w:b/>
          <w:bCs/>
        </w:rPr>
      </w:pPr>
      <w:r>
        <w:t>Relativt korte navn, men navnene skal gi mening</w:t>
      </w:r>
    </w:p>
    <w:p w:rsidRPr="002F7564" w:rsidR="00423156" w:rsidP="00423156" w:rsidRDefault="00423156" w14:paraId="11D3911D" w14:textId="21D4FFD3">
      <w:pPr>
        <w:pStyle w:val="Listeavsnitt"/>
        <w:numPr>
          <w:ilvl w:val="1"/>
          <w:numId w:val="10"/>
        </w:numPr>
        <w:rPr>
          <w:b/>
          <w:bCs/>
        </w:rPr>
      </w:pPr>
      <w:r>
        <w:t>Eksempel på gode navn</w:t>
      </w:r>
      <w:r w:rsidR="002F7564">
        <w:t>:</w:t>
      </w:r>
    </w:p>
    <w:p w:rsidRPr="002F7564" w:rsidR="002F7564" w:rsidP="002F7564" w:rsidRDefault="002F7564" w14:paraId="0366FB0D" w14:textId="21969E91">
      <w:pPr>
        <w:pStyle w:val="Listeavsnitt"/>
        <w:numPr>
          <w:ilvl w:val="2"/>
          <w:numId w:val="10"/>
        </w:numPr>
        <w:rPr>
          <w:b/>
          <w:bCs/>
        </w:rPr>
      </w:pPr>
      <w:r>
        <w:t>oppdater_poeng()</w:t>
      </w:r>
    </w:p>
    <w:p w:rsidRPr="002F7564" w:rsidR="002F7564" w:rsidP="002F7564" w:rsidRDefault="002F7564" w14:paraId="2A4DF08D" w14:textId="0E902C39">
      <w:pPr>
        <w:pStyle w:val="Listeavsnitt"/>
        <w:numPr>
          <w:ilvl w:val="2"/>
          <w:numId w:val="10"/>
        </w:numPr>
        <w:rPr>
          <w:b/>
          <w:bCs/>
        </w:rPr>
      </w:pPr>
      <w:r>
        <w:t>neste_runde()</w:t>
      </w:r>
    </w:p>
    <w:p w:rsidRPr="00253739" w:rsidR="002F7564" w:rsidP="002F7564" w:rsidRDefault="00253739" w14:paraId="4BFD32C4" w14:textId="3FB7D8F4">
      <w:pPr>
        <w:pStyle w:val="Listeavsnitt"/>
        <w:numPr>
          <w:ilvl w:val="2"/>
          <w:numId w:val="10"/>
        </w:numPr>
        <w:rPr>
          <w:b/>
          <w:bCs/>
        </w:rPr>
      </w:pPr>
      <w:r>
        <w:t>nytt_spill(antall)</w:t>
      </w:r>
    </w:p>
    <w:p w:rsidRPr="00253739" w:rsidR="00253739" w:rsidP="00253739" w:rsidRDefault="00253739" w14:paraId="0B0AE40F" w14:textId="3B3EF571">
      <w:pPr>
        <w:pStyle w:val="Listeavsnitt"/>
        <w:numPr>
          <w:ilvl w:val="1"/>
          <w:numId w:val="10"/>
        </w:numPr>
        <w:rPr>
          <w:b/>
          <w:bCs/>
        </w:rPr>
      </w:pPr>
      <w:r>
        <w:t>Eksempel på dårlige navn:</w:t>
      </w:r>
    </w:p>
    <w:p w:rsidRPr="00253739" w:rsidR="00253739" w:rsidP="00253739" w:rsidRDefault="00253739" w14:paraId="795AC2C5" w14:textId="7F79A099">
      <w:pPr>
        <w:pStyle w:val="Listeavsnitt"/>
        <w:numPr>
          <w:ilvl w:val="2"/>
          <w:numId w:val="10"/>
        </w:numPr>
        <w:rPr>
          <w:b/>
          <w:bCs/>
        </w:rPr>
      </w:pPr>
      <w:r>
        <w:t>funksjon1(f)</w:t>
      </w:r>
    </w:p>
    <w:p w:rsidRPr="00EE277C" w:rsidR="00253739" w:rsidP="00253739" w:rsidRDefault="00EE277C" w14:paraId="7812F9C6" w14:textId="75A261DB">
      <w:pPr>
        <w:pStyle w:val="Listeavsnitt"/>
        <w:numPr>
          <w:ilvl w:val="2"/>
          <w:numId w:val="10"/>
        </w:numPr>
        <w:rPr>
          <w:b/>
          <w:bCs/>
        </w:rPr>
      </w:pPr>
      <w:r>
        <w:t>funksjon_for_å_oppdatere_poengsum(ny_poengsum, runde)</w:t>
      </w:r>
    </w:p>
    <w:p w:rsidRPr="00E75F2F" w:rsidR="00EE277C" w:rsidP="00253739" w:rsidRDefault="00EE277C" w14:paraId="71910192" w14:textId="4FC80AD7">
      <w:pPr>
        <w:pStyle w:val="Listeavsnitt"/>
        <w:numPr>
          <w:ilvl w:val="2"/>
          <w:numId w:val="10"/>
        </w:numPr>
        <w:rPr>
          <w:b/>
          <w:bCs/>
        </w:rPr>
      </w:pPr>
      <w:r>
        <w:t>e(f)</w:t>
      </w:r>
    </w:p>
    <w:p w:rsidRPr="000954D1" w:rsidR="00110A9A" w:rsidP="000B23F4" w:rsidRDefault="00110A9A" w14:paraId="7BE87349" w14:textId="40574C95">
      <w:pPr>
        <w:pStyle w:val="Listeavsnitt"/>
        <w:numPr>
          <w:ilvl w:val="0"/>
          <w:numId w:val="10"/>
        </w:numPr>
        <w:rPr>
          <w:b/>
          <w:bCs/>
        </w:rPr>
      </w:pPr>
      <w:r>
        <w:t>Koden skal</w:t>
      </w:r>
      <w:r w:rsidR="00E75F2F">
        <w:t xml:space="preserve"> kommenteres kort der det trengs på </w:t>
      </w:r>
      <w:r>
        <w:t>det meste. Mer om dette i løpet av prosjekttiden.</w:t>
      </w:r>
    </w:p>
    <w:p w:rsidRPr="000B23F4" w:rsidR="000954D1" w:rsidP="000B23F4" w:rsidRDefault="00886D12" w14:paraId="7021C1B9" w14:textId="7168F80C">
      <w:pPr>
        <w:pStyle w:val="Listeavsnitt"/>
        <w:numPr>
          <w:ilvl w:val="0"/>
          <w:numId w:val="10"/>
        </w:numPr>
        <w:rPr>
          <w:b/>
          <w:bCs/>
        </w:rPr>
      </w:pPr>
      <w:r>
        <w:t>Spillet/simuleringen skal kunne lagres underveis</w:t>
      </w:r>
    </w:p>
    <w:p w:rsidR="001A4357" w:rsidP="001A4357" w:rsidRDefault="001A4357" w14:paraId="3F09AF2D" w14:textId="77777777">
      <w:pPr>
        <w:pStyle w:val="Listeavsnitt"/>
        <w:ind w:left="2160"/>
      </w:pPr>
    </w:p>
    <w:p w:rsidR="00DA3AE7" w:rsidP="000A44FB" w:rsidRDefault="00304CD9" w14:paraId="4CE7E5D4" w14:textId="22AEE58F">
      <w:pPr>
        <w:pStyle w:val="Overskrift3"/>
        <w:rPr>
          <w:sz w:val="28"/>
        </w:rPr>
      </w:pPr>
      <w:r>
        <w:rPr>
          <w:sz w:val="28"/>
        </w:rPr>
        <w:t>Fremføring</w:t>
      </w:r>
    </w:p>
    <w:p w:rsidR="00872C3B" w:rsidP="00872C3B" w:rsidRDefault="00872C3B" w14:paraId="29D69857" w14:textId="453BB0B8">
      <w:r w:rsidR="52A7D271">
        <w:rPr/>
        <w:t>Vi prøver å holde m</w:t>
      </w:r>
      <w:r w:rsidR="00872C3B">
        <w:rPr/>
        <w:t>aks 3 minutter per person. Snakk om det du er mest stolt av og det du har hatt mest problemer med. *Ingen karakter på fremføringsdelen</w:t>
      </w:r>
      <w:r w:rsidR="00872C3B">
        <w:rPr/>
        <w:t>.</w:t>
      </w:r>
      <w:r w:rsidR="00137E98">
        <w:rPr/>
        <w:t xml:space="preserve"> </w:t>
      </w:r>
    </w:p>
    <w:p w:rsidR="00EA1690" w:rsidP="000A44FB" w:rsidRDefault="00925A08" w14:paraId="6B8F55D4" w14:textId="2F4630CD">
      <w:pPr>
        <w:pStyle w:val="Overskrift3"/>
      </w:pPr>
      <w:r>
        <w:rPr>
          <w:sz w:val="28"/>
        </w:rPr>
        <w:t>Mulige ting</w:t>
      </w:r>
      <w:r w:rsidRPr="000A44FB" w:rsidR="009C1AAC">
        <w:rPr>
          <w:sz w:val="28"/>
        </w:rPr>
        <w:t xml:space="preserve"> dere </w:t>
      </w:r>
      <w:r w:rsidR="005D7191">
        <w:rPr>
          <w:sz w:val="28"/>
        </w:rPr>
        <w:t>Kan</w:t>
      </w:r>
      <w:r w:rsidRPr="000A44FB" w:rsidR="009C1AAC">
        <w:rPr>
          <w:sz w:val="28"/>
        </w:rPr>
        <w:t xml:space="preserve"> </w:t>
      </w:r>
      <w:r w:rsidRPr="000A44FB" w:rsidR="005D1A6F">
        <w:rPr>
          <w:sz w:val="28"/>
        </w:rPr>
        <w:t xml:space="preserve">snakke om og </w:t>
      </w:r>
      <w:r w:rsidRPr="000A44FB" w:rsidR="009C1AAC">
        <w:rPr>
          <w:sz w:val="28"/>
        </w:rPr>
        <w:t xml:space="preserve">vise fra </w:t>
      </w:r>
      <w:r w:rsidR="00FD0F70">
        <w:rPr>
          <w:sz w:val="28"/>
        </w:rPr>
        <w:t>arbeidet</w:t>
      </w:r>
      <w:r w:rsidRPr="000A44FB" w:rsidR="009C1AAC">
        <w:rPr>
          <w:sz w:val="28"/>
        </w:rPr>
        <w:t xml:space="preserve"> deres</w:t>
      </w:r>
      <w:r w:rsidR="009C1AAC">
        <w:t>:</w:t>
      </w:r>
    </w:p>
    <w:p w:rsidR="00B977FD" w:rsidP="00647D00" w:rsidRDefault="00B977FD" w14:paraId="57423A18" w14:textId="0E881C40">
      <w:pPr>
        <w:pStyle w:val="Listeavsnitt"/>
        <w:numPr>
          <w:ilvl w:val="0"/>
          <w:numId w:val="10"/>
        </w:numPr>
      </w:pPr>
      <w:r>
        <w:t>Ting dere er spesielt stolte av</w:t>
      </w:r>
    </w:p>
    <w:p w:rsidR="00B977FD" w:rsidP="00647D00" w:rsidRDefault="00B977FD" w14:paraId="09EFF8F2" w14:textId="35AF3930">
      <w:pPr>
        <w:pStyle w:val="Listeavsnitt"/>
        <w:numPr>
          <w:ilvl w:val="0"/>
          <w:numId w:val="10"/>
        </w:numPr>
      </w:pPr>
      <w:r>
        <w:t>Løsninger som ikke alle andre har</w:t>
      </w:r>
    </w:p>
    <w:p w:rsidR="00B977FD" w:rsidP="00B977FD" w:rsidRDefault="00B977FD" w14:paraId="72405CC7" w14:textId="14DE5AFB">
      <w:pPr>
        <w:pStyle w:val="Listeavsnitt"/>
        <w:numPr>
          <w:ilvl w:val="1"/>
          <w:numId w:val="10"/>
        </w:numPr>
      </w:pPr>
      <w:r>
        <w:t>PyGame</w:t>
      </w:r>
    </w:p>
    <w:p w:rsidR="00B977FD" w:rsidP="00B977FD" w:rsidRDefault="00B977FD" w14:paraId="23F24EFA" w14:textId="3AE4946B">
      <w:pPr>
        <w:pStyle w:val="Listeavsnitt"/>
        <w:numPr>
          <w:ilvl w:val="1"/>
          <w:numId w:val="10"/>
        </w:numPr>
      </w:pPr>
      <w:r>
        <w:t>Animasjon</w:t>
      </w:r>
    </w:p>
    <w:p w:rsidR="0086168E" w:rsidP="00647D00" w:rsidRDefault="0086168E" w14:paraId="478180D1" w14:textId="77777777">
      <w:pPr>
        <w:pStyle w:val="Listeavsnitt"/>
        <w:numPr>
          <w:ilvl w:val="0"/>
          <w:numId w:val="10"/>
        </w:numPr>
      </w:pPr>
      <w:r>
        <w:t>Ting som har vært spesielt vanskelig</w:t>
      </w:r>
    </w:p>
    <w:p w:rsidR="002C7BAD" w:rsidRDefault="002C7BAD" w14:paraId="4E2C34D0" w14:textId="77777777">
      <w:pPr>
        <w:rPr>
          <w:rFonts w:eastAsiaTheme="majorEastAsia" w:cstheme="majorBidi"/>
          <w:caps/>
          <w:color w:val="3A506B" w:themeColor="accent3"/>
          <w:sz w:val="36"/>
          <w:szCs w:val="36"/>
        </w:rPr>
      </w:pPr>
      <w:r>
        <w:br w:type="page"/>
      </w:r>
    </w:p>
    <w:p w:rsidR="00761BF9" w:rsidP="00761BF9" w:rsidRDefault="00150EB4" w14:paraId="1E372F51" w14:textId="14CBFE33">
      <w:pPr>
        <w:pStyle w:val="Overskrift2"/>
      </w:pPr>
      <w:r>
        <w:t>Kompetansemål</w:t>
      </w:r>
      <w:r w:rsidRPr="00B05965" w:rsidR="00761BF9">
        <w:t>:</w:t>
      </w:r>
      <w:r w:rsidR="00E90341">
        <w:t xml:space="preserve"> </w:t>
      </w:r>
    </w:p>
    <w:p w:rsidRPr="00E90341" w:rsidR="00E90341" w:rsidP="00E90341" w:rsidRDefault="00E90341" w14:paraId="70E3B12F" w14:textId="16F89435">
      <w:r>
        <w:t xml:space="preserve">De i blått </w:t>
      </w:r>
      <w:r w:rsidR="00122B70">
        <w:t>vil alle være innom, de andre kan dere se om dere får vist noe kompetanse innom selv.</w:t>
      </w:r>
    </w:p>
    <w:p w:rsidRPr="00E90341" w:rsidR="002C7BAD" w:rsidP="00E90341" w:rsidRDefault="002C7BAD" w14:paraId="1A859C75" w14:textId="05048C98">
      <w:pPr>
        <w:pStyle w:val="Listeavsnitt"/>
        <w:numPr>
          <w:ilvl w:val="0"/>
          <w:numId w:val="10"/>
        </w:numPr>
      </w:pPr>
      <w:r w:rsidRPr="00E90341">
        <w:t>utforske og vurdere muligheter, utfordringer og konsekvenser ved bruk av informasjonsteknologi i ulike sammenhenger</w:t>
      </w:r>
    </w:p>
    <w:p w:rsidRPr="00E90341" w:rsidR="002C7BAD" w:rsidP="00E90341" w:rsidRDefault="002C7BAD" w14:paraId="4F4ADF9A" w14:textId="0DAD9486">
      <w:pPr>
        <w:pStyle w:val="Listeavsnitt"/>
        <w:numPr>
          <w:ilvl w:val="0"/>
          <w:numId w:val="10"/>
        </w:numPr>
      </w:pPr>
      <w:r w:rsidRPr="00E90341">
        <w:t>drøfte etiske dilemmaer som oppstår som en konsekvens av informasjonsteknologi, både for individ og samfunn</w:t>
      </w:r>
    </w:p>
    <w:p w:rsidRPr="000954D1" w:rsidR="002C7BAD" w:rsidP="00E90341" w:rsidRDefault="002C7BAD" w14:paraId="46E31A62" w14:textId="2C09CD76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utforske og vurdere alternative løsninger for design og implementering av et program</w:t>
      </w:r>
    </w:p>
    <w:p w:rsidRPr="00E90341" w:rsidR="002C7BAD" w:rsidP="00E90341" w:rsidRDefault="002C7BAD" w14:paraId="15B3C6BF" w14:textId="07F8321B">
      <w:pPr>
        <w:pStyle w:val="Listeavsnitt"/>
        <w:numPr>
          <w:ilvl w:val="0"/>
          <w:numId w:val="10"/>
        </w:numPr>
      </w:pPr>
      <w:r w:rsidRPr="00E90341">
        <w:t>anvende objektorientert modellering til å beskrive et programs struktur</w:t>
      </w:r>
    </w:p>
    <w:p w:rsidRPr="00E90341" w:rsidR="002C7BAD" w:rsidP="00E90341" w:rsidRDefault="002C7BAD" w14:paraId="19778709" w14:textId="60F2A65F">
      <w:pPr>
        <w:pStyle w:val="Listeavsnitt"/>
        <w:numPr>
          <w:ilvl w:val="0"/>
          <w:numId w:val="10"/>
        </w:numPr>
      </w:pPr>
      <w:r w:rsidRPr="00E90341">
        <w:t>utvikle objektorienterte programmer med klasser, objekter, metoder og arv</w:t>
      </w:r>
    </w:p>
    <w:p w:rsidRPr="000954D1" w:rsidR="002C7BAD" w:rsidP="00E90341" w:rsidRDefault="002C7BAD" w14:paraId="5BAC5625" w14:textId="668F10B3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vurdere og bruke strategier for feilsøking og testing av programkode</w:t>
      </w:r>
    </w:p>
    <w:p w:rsidRPr="000954D1" w:rsidR="002C7BAD" w:rsidP="00E90341" w:rsidRDefault="002C7BAD" w14:paraId="51E113CB" w14:textId="6DA303AC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generalisere løsninger ved å utvikle og bruke gjenbrukbar programkode</w:t>
      </w:r>
    </w:p>
    <w:p w:rsidRPr="00E90341" w:rsidR="002C7BAD" w:rsidP="00E90341" w:rsidRDefault="002C7BAD" w14:paraId="0B8FBD5C" w14:textId="27030BD5">
      <w:pPr>
        <w:pStyle w:val="Listeavsnitt"/>
        <w:numPr>
          <w:ilvl w:val="0"/>
          <w:numId w:val="10"/>
        </w:numPr>
      </w:pPr>
      <w:r w:rsidRPr="00E90341">
        <w:t>vurdere brukervennligheten i egne og andres programmer og foreslå forbedringer</w:t>
      </w:r>
    </w:p>
    <w:p w:rsidRPr="00E90341" w:rsidR="002C7BAD" w:rsidP="00E90341" w:rsidRDefault="002C7BAD" w14:paraId="58B0864C" w14:textId="36232089">
      <w:pPr>
        <w:pStyle w:val="Listeavsnitt"/>
        <w:numPr>
          <w:ilvl w:val="0"/>
          <w:numId w:val="10"/>
        </w:numPr>
      </w:pPr>
      <w:r w:rsidRPr="00E90341">
        <w:t>velge og bruke relevante systemutviklingsmetoder og -verktøy for samarbeid med andre</w:t>
      </w:r>
    </w:p>
    <w:p w:rsidRPr="000954D1" w:rsidR="002C7BAD" w:rsidP="00E90341" w:rsidRDefault="002C7BAD" w14:paraId="7AACB604" w14:textId="59626A2B">
      <w:pPr>
        <w:pStyle w:val="Listeavsnitt"/>
        <w:numPr>
          <w:ilvl w:val="0"/>
          <w:numId w:val="10"/>
        </w:numPr>
        <w:rPr>
          <w:color w:val="00B0F0"/>
        </w:rPr>
      </w:pPr>
      <w:r w:rsidRPr="000954D1">
        <w:rPr>
          <w:color w:val="00B0F0"/>
        </w:rPr>
        <w:t>gjøre rede for standarder for lagring, utveksling og sikring av ulike typer data</w:t>
      </w:r>
    </w:p>
    <w:p w:rsidRPr="00E90341" w:rsidR="002C7BAD" w:rsidP="00E90341" w:rsidRDefault="002C7BAD" w14:paraId="5490D5E6" w14:textId="6017BCE3">
      <w:pPr>
        <w:pStyle w:val="Listeavsnitt"/>
        <w:numPr>
          <w:ilvl w:val="0"/>
          <w:numId w:val="10"/>
        </w:numPr>
      </w:pPr>
      <w:r w:rsidRPr="00E90341">
        <w:t>bruke programmering til å</w:t>
      </w:r>
      <w:r w:rsidRPr="00E90341" w:rsidR="00E90341">
        <w:t xml:space="preserve"> </w:t>
      </w:r>
      <w:r w:rsidRPr="00E90341">
        <w:t>innhente,</w:t>
      </w:r>
      <w:r w:rsidRPr="00E90341" w:rsidR="00E90341">
        <w:t xml:space="preserve"> </w:t>
      </w:r>
      <w:r w:rsidRPr="00E90341">
        <w:t>analysere</w:t>
      </w:r>
      <w:r w:rsidRPr="00E90341" w:rsidR="00E90341">
        <w:t xml:space="preserve"> </w:t>
      </w:r>
      <w:r w:rsidRPr="00E90341">
        <w:t>og</w:t>
      </w:r>
      <w:r w:rsidRPr="00E90341" w:rsidR="00E90341">
        <w:t xml:space="preserve"> </w:t>
      </w:r>
      <w:r w:rsidRPr="00E90341">
        <w:t>presentere</w:t>
      </w:r>
      <w:r w:rsidRPr="00E90341" w:rsidR="00E90341">
        <w:t xml:space="preserve"> </w:t>
      </w:r>
      <w:r w:rsidRPr="00E90341">
        <w:t>informasjon</w:t>
      </w:r>
      <w:r w:rsidRPr="00E90341" w:rsidR="00E90341">
        <w:t xml:space="preserve"> </w:t>
      </w:r>
      <w:r w:rsidRPr="00E90341">
        <w:t>fra</w:t>
      </w:r>
      <w:r w:rsidRPr="00E90341" w:rsidR="00E90341">
        <w:t xml:space="preserve"> </w:t>
      </w:r>
      <w:r w:rsidRPr="00E90341">
        <w:t>reelle datasett</w:t>
      </w:r>
    </w:p>
    <w:p w:rsidRPr="00B05965" w:rsidR="009B5840" w:rsidP="009B5840" w:rsidRDefault="009B5840" w14:paraId="6C18CCBB" w14:textId="77777777"/>
    <w:p w:rsidR="009B5840" w:rsidP="009B5840" w:rsidRDefault="009B5840" w14:paraId="0E7322F7" w14:textId="4DD9FFC5">
      <w:pPr>
        <w:pStyle w:val="Overskrift1"/>
      </w:pPr>
      <w:r w:rsidRPr="00B05965">
        <w:t>Vurdering</w:t>
      </w:r>
      <w:r w:rsidR="00CD2C9A">
        <w:t xml:space="preserve"> / innlevering</w:t>
      </w:r>
    </w:p>
    <w:p w:rsidR="001B29F0" w:rsidRDefault="000F3AED" w14:paraId="2C76E37B" w14:textId="79DADA94">
      <w:pP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</w:pPr>
      <w:r>
        <w:t xml:space="preserve">Kun fremføring uten karakter. Men blir tilbakemelding fra lærer i timen </w:t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05965" w:rsidRDefault="001B29F0" w14:paraId="4D17604F" w14:textId="660D03BF">
      <w:pP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</w:pPr>
      <w: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t>Regler for bowling</w:t>
      </w:r>
      <w:r w:rsidR="00AF5FF4"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  <w:t xml:space="preserve"> kort</w:t>
      </w:r>
    </w:p>
    <w:p w:rsidR="00AF5FF4" w:rsidP="00187A48" w:rsidRDefault="00AF5FF4" w14:paraId="1C55B17F" w14:textId="084F178C">
      <w:pPr>
        <w:pStyle w:val="Listeavsnitt"/>
        <w:numPr>
          <w:ilvl w:val="0"/>
          <w:numId w:val="18"/>
        </w:numPr>
      </w:pPr>
      <w:r>
        <w:t>10 runder (frames)</w:t>
      </w:r>
    </w:p>
    <w:p w:rsidR="00187A48" w:rsidP="00187A48" w:rsidRDefault="00187A48" w14:paraId="5D471B64" w14:textId="56613F65">
      <w:pPr>
        <w:pStyle w:val="Listeavsnitt"/>
        <w:numPr>
          <w:ilvl w:val="0"/>
          <w:numId w:val="18"/>
        </w:numPr>
      </w:pPr>
      <w:r>
        <w:t>2 kast per runde (noen unntak)</w:t>
      </w:r>
    </w:p>
    <w:p w:rsidR="00187A48" w:rsidP="00187A48" w:rsidRDefault="00187A48" w14:paraId="35B321CE" w14:textId="14BDABF3">
      <w:pPr>
        <w:pStyle w:val="Listeavsnitt"/>
        <w:numPr>
          <w:ilvl w:val="0"/>
          <w:numId w:val="18"/>
        </w:numPr>
      </w:pPr>
      <w:r>
        <w:t xml:space="preserve">Du får poeng per </w:t>
      </w:r>
      <w:r w:rsidR="00FC7DBD">
        <w:t>kjegle</w:t>
      </w:r>
      <w:r>
        <w:t xml:space="preserve"> du velter i en runde</w:t>
      </w:r>
    </w:p>
    <w:p w:rsidR="00187A48" w:rsidP="00EB48BA" w:rsidRDefault="00EB48BA" w14:paraId="3C8DFF30" w14:textId="0D22923F">
      <w:pPr>
        <w:pStyle w:val="Listeavsnitt"/>
        <w:numPr>
          <w:ilvl w:val="1"/>
          <w:numId w:val="18"/>
        </w:numPr>
      </w:pPr>
      <w:r>
        <w:t>Strike og Spare modifiserer regelen over</w:t>
      </w:r>
    </w:p>
    <w:p w:rsidR="00EB48BA" w:rsidP="00EB48BA" w:rsidRDefault="00EB48BA" w14:paraId="025133B0" w14:textId="50EFC53E">
      <w:pPr>
        <w:pStyle w:val="Listeavsnitt"/>
        <w:numPr>
          <w:ilvl w:val="0"/>
          <w:numId w:val="18"/>
        </w:numPr>
      </w:pPr>
      <w:r w:rsidRPr="00FC7DBD">
        <w:rPr>
          <w:b/>
          <w:bCs/>
        </w:rPr>
        <w:t>Strike</w:t>
      </w:r>
      <w:r>
        <w:t xml:space="preserve"> er når du får ned alle kjeglene på første kast i en runde (unntak fra regelen i runde 10)</w:t>
      </w:r>
      <w:r w:rsidR="00DD77EC">
        <w:t>. Merkes med X og runden er over (unntak runde 10). [x]</w:t>
      </w:r>
    </w:p>
    <w:p w:rsidRPr="007726B8" w:rsidR="00FC7DBD" w:rsidP="00EB48BA" w:rsidRDefault="00FC7DBD" w14:paraId="0E048D80" w14:textId="45F5BD99">
      <w:pPr>
        <w:pStyle w:val="Listeavsnitt"/>
        <w:numPr>
          <w:ilvl w:val="0"/>
          <w:numId w:val="18"/>
        </w:numPr>
        <w:rPr>
          <w:b/>
          <w:bCs/>
        </w:rPr>
      </w:pPr>
      <w:r w:rsidRPr="00FC7DBD">
        <w:rPr>
          <w:b/>
          <w:bCs/>
        </w:rPr>
        <w:t xml:space="preserve">Spare </w:t>
      </w:r>
      <w:r>
        <w:t>er når du får ned alle kjeglene i kast nummer 2 i en runde og merkes med en / istedenfor et poeng</w:t>
      </w:r>
      <w:r w:rsidR="00C33C12">
        <w:t xml:space="preserve"> [2][/] betyr 2 kjegler på første kast og resten(8) på andre kast</w:t>
      </w:r>
      <w:r w:rsidR="007726B8">
        <w:t>.</w:t>
      </w:r>
    </w:p>
    <w:p w:rsidR="007726B8" w:rsidP="007726B8" w:rsidRDefault="007726B8" w14:paraId="7F7782ED" w14:textId="5AC8E07D">
      <w:r w:rsidRPr="007726B8">
        <w:t>Modifisering av poeng:</w:t>
      </w:r>
    </w:p>
    <w:p w:rsidR="007726B8" w:rsidP="007726B8" w:rsidRDefault="007726B8" w14:paraId="67590C53" w14:textId="64EC1929">
      <w:pPr>
        <w:pStyle w:val="Listeavsnitt"/>
        <w:numPr>
          <w:ilvl w:val="0"/>
          <w:numId w:val="19"/>
        </w:numPr>
      </w:pPr>
      <w:r>
        <w:t>Strike</w:t>
      </w:r>
    </w:p>
    <w:p w:rsidR="00074A8E" w:rsidP="00074A8E" w:rsidRDefault="00074A8E" w14:paraId="508E378C" w14:textId="65765A61">
      <w:pPr>
        <w:pStyle w:val="Listeavsnitt"/>
        <w:numPr>
          <w:ilvl w:val="1"/>
          <w:numId w:val="19"/>
        </w:numPr>
      </w:pPr>
      <w:r>
        <w:t>Strike i en runde gir 10 poeng plus</w:t>
      </w:r>
      <w:r w:rsidR="005F251E">
        <w:t>s</w:t>
      </w:r>
      <w:r>
        <w:t xml:space="preserve"> neste to kast</w:t>
      </w:r>
      <w:r w:rsidR="00902230">
        <w:t>.</w:t>
      </w:r>
    </w:p>
    <w:p w:rsidR="00902230" w:rsidP="00902230" w:rsidRDefault="00902230" w14:paraId="0876172E" w14:textId="5866DBC5">
      <w:pPr>
        <w:pStyle w:val="Listeavsnitt"/>
        <w:numPr>
          <w:ilvl w:val="2"/>
          <w:numId w:val="19"/>
        </w:numPr>
      </w:pPr>
      <w:r>
        <w:t>Strike med Spare etterpå gir 20 i den runden du fikk strike.</w:t>
      </w:r>
      <w:r w:rsidR="00980964">
        <w:br/>
      </w:r>
      <w:r w:rsidR="00980964">
        <w:t>[X]</w:t>
      </w:r>
      <w:r w:rsidR="00980964">
        <w:tab/>
      </w:r>
      <w:r w:rsidR="00980964">
        <w:t>[9][\]</w:t>
      </w:r>
    </w:p>
    <w:p w:rsidR="00A85550" w:rsidP="00902230" w:rsidRDefault="00A85550" w14:paraId="00475CB8" w14:textId="5426FEFA">
      <w:pPr>
        <w:pStyle w:val="Listeavsnitt"/>
        <w:numPr>
          <w:ilvl w:val="2"/>
          <w:numId w:val="19"/>
        </w:numPr>
      </w:pPr>
      <w:r>
        <w:t>Strike, strike, 5 gir 25 i første strike. Vi har ikke nok data ennå til strike nummer 2.</w:t>
      </w:r>
      <w:r w:rsidR="00980964">
        <w:br/>
      </w:r>
      <w:r w:rsidR="00980964">
        <w:t>[</w:t>
      </w:r>
      <w:r w:rsidR="00181012">
        <w:t>X</w:t>
      </w:r>
      <w:r w:rsidR="00980964">
        <w:t>]</w:t>
      </w:r>
      <w:r w:rsidR="00980964">
        <w:tab/>
      </w:r>
      <w:r w:rsidR="00980964">
        <w:t>[</w:t>
      </w:r>
      <w:r w:rsidR="00181012">
        <w:t>X</w:t>
      </w:r>
      <w:r w:rsidR="00980964">
        <w:t>]</w:t>
      </w:r>
      <w:r w:rsidR="00980964">
        <w:tab/>
      </w:r>
      <w:r w:rsidR="00980964">
        <w:t>[5][?]</w:t>
      </w:r>
    </w:p>
    <w:p w:rsidR="000A30A0" w:rsidP="000A30A0" w:rsidRDefault="000A30A0" w14:paraId="63C3D253" w14:textId="1179F36A">
      <w:pPr>
        <w:pStyle w:val="Listeavsnitt"/>
        <w:numPr>
          <w:ilvl w:val="0"/>
          <w:numId w:val="19"/>
        </w:numPr>
      </w:pPr>
      <w:r>
        <w:t>Spare</w:t>
      </w:r>
    </w:p>
    <w:p w:rsidR="000A30A0" w:rsidP="000A30A0" w:rsidRDefault="000A30A0" w14:paraId="0E7BE262" w14:textId="46B93714">
      <w:pPr>
        <w:pStyle w:val="Listeavsnitt"/>
        <w:numPr>
          <w:ilvl w:val="1"/>
          <w:numId w:val="19"/>
        </w:numPr>
      </w:pPr>
      <w:r>
        <w:t>Spare gir 10 poeng pluss kastet etter.</w:t>
      </w:r>
    </w:p>
    <w:p w:rsidR="000A30A0" w:rsidP="000A30A0" w:rsidRDefault="001A73DD" w14:paraId="4A82E770" w14:textId="6FCBB9A5">
      <w:pPr>
        <w:pStyle w:val="Listeavsnitt"/>
        <w:numPr>
          <w:ilvl w:val="2"/>
          <w:numId w:val="19"/>
        </w:numPr>
      </w:pPr>
      <w:r>
        <w:t>Spare</w:t>
      </w:r>
      <w:r w:rsidR="00A96FB7">
        <w:t xml:space="preserve">, </w:t>
      </w:r>
      <w:r>
        <w:t>6</w:t>
      </w:r>
      <w:r w:rsidR="00A96FB7">
        <w:t xml:space="preserve">, 3 </w:t>
      </w:r>
      <w:r>
        <w:t>gir 16 i den runden spare ble kastet.</w:t>
      </w:r>
      <w:r w:rsidR="008B3300">
        <w:br/>
      </w:r>
      <w:r w:rsidR="008B3300">
        <w:t>[3][\]</w:t>
      </w:r>
      <w:r w:rsidR="008B3300">
        <w:tab/>
      </w:r>
      <w:r w:rsidR="008B3300">
        <w:t>[6][3]</w:t>
      </w:r>
    </w:p>
    <w:p w:rsidR="00A96FB7" w:rsidP="000A30A0" w:rsidRDefault="00A96FB7" w14:paraId="508D6C93" w14:textId="0B18EAE3">
      <w:pPr>
        <w:pStyle w:val="Listeavsnitt"/>
        <w:numPr>
          <w:ilvl w:val="2"/>
          <w:numId w:val="19"/>
        </w:numPr>
      </w:pPr>
      <w:r>
        <w:t>Spare, strike gir 20 der spare ble kastet.</w:t>
      </w:r>
      <w:r w:rsidR="008B3300">
        <w:br/>
      </w:r>
      <w:r w:rsidR="008B3300">
        <w:t>[0][\]</w:t>
      </w:r>
      <w:r w:rsidR="008B3300">
        <w:tab/>
      </w:r>
      <w:r w:rsidR="008B3300">
        <w:t>[X]</w:t>
      </w:r>
    </w:p>
    <w:p w:rsidR="006804F3" w:rsidP="006804F3" w:rsidRDefault="006804F3" w14:paraId="55F7B4D8" w14:textId="2177A4F2">
      <w:pPr>
        <w:pStyle w:val="Listeavsnitt"/>
        <w:numPr>
          <w:ilvl w:val="0"/>
          <w:numId w:val="19"/>
        </w:numPr>
      </w:pPr>
      <w:r>
        <w:t xml:space="preserve">Runde 10, </w:t>
      </w:r>
      <w:r w:rsidR="00FF70E2">
        <w:t xml:space="preserve">Spillet legger til et ekstra kast ved behov. 3 </w:t>
      </w:r>
      <w:r w:rsidR="00B40314">
        <w:t xml:space="preserve">kast </w:t>
      </w:r>
      <w:r w:rsidR="00FF70E2">
        <w:t>holder i alle scenarioer</w:t>
      </w:r>
    </w:p>
    <w:p w:rsidR="00FF70E2" w:rsidP="00FF70E2" w:rsidRDefault="00713C34" w14:paraId="36D3CF48" w14:textId="73AB4059">
      <w:pPr>
        <w:pStyle w:val="Listeavsnitt"/>
        <w:numPr>
          <w:ilvl w:val="1"/>
          <w:numId w:val="19"/>
        </w:numPr>
      </w:pPr>
      <w:r>
        <w:t>[</w:t>
      </w:r>
      <w:r w:rsidR="00FF70E2">
        <w:t>X</w:t>
      </w:r>
      <w:r>
        <w:t>] gir 2 kast til uansett.</w:t>
      </w:r>
    </w:p>
    <w:p w:rsidR="00713C34" w:rsidP="00713C34" w:rsidRDefault="00713C34" w14:paraId="0BD08E25" w14:textId="3C259BCE">
      <w:pPr>
        <w:pStyle w:val="Listeavsnitt"/>
        <w:numPr>
          <w:ilvl w:val="2"/>
          <w:numId w:val="19"/>
        </w:numPr>
      </w:pPr>
      <w:r>
        <w:t>[X][4][\] = 20</w:t>
      </w:r>
    </w:p>
    <w:p w:rsidR="00713C34" w:rsidP="00713C34" w:rsidRDefault="00713C34" w14:paraId="09D6F7CB" w14:textId="6DA40395">
      <w:pPr>
        <w:pStyle w:val="Listeavsnitt"/>
        <w:numPr>
          <w:ilvl w:val="2"/>
          <w:numId w:val="19"/>
        </w:numPr>
      </w:pPr>
      <w:r>
        <w:t>[X][X][3] = 23</w:t>
      </w:r>
    </w:p>
    <w:p w:rsidR="00713C34" w:rsidP="007E4CF9" w:rsidRDefault="00713C34" w14:paraId="482A56F3" w14:textId="52BC65FC">
      <w:pPr>
        <w:pStyle w:val="Listeavsnitt"/>
        <w:numPr>
          <w:ilvl w:val="2"/>
          <w:numId w:val="19"/>
        </w:numPr>
      </w:pPr>
      <w:r>
        <w:t>[X][X][X] = 30 (maks)</w:t>
      </w:r>
    </w:p>
    <w:p w:rsidR="00713C34" w:rsidP="00FF70E2" w:rsidRDefault="00713C34" w14:paraId="5F5541D1" w14:textId="20A1556E">
      <w:pPr>
        <w:pStyle w:val="Listeavsnitt"/>
        <w:numPr>
          <w:ilvl w:val="1"/>
          <w:numId w:val="19"/>
        </w:numPr>
      </w:pPr>
      <w:r>
        <w:t>[3][\] spare gir et kast ekstra</w:t>
      </w:r>
    </w:p>
    <w:p w:rsidR="008313C9" w:rsidP="008313C9" w:rsidRDefault="008313C9" w14:paraId="6857317A" w14:textId="21070ED3">
      <w:pPr>
        <w:pStyle w:val="Listeavsnitt"/>
        <w:numPr>
          <w:ilvl w:val="2"/>
          <w:numId w:val="19"/>
        </w:numPr>
      </w:pPr>
      <w:r>
        <w:t>[3][\][0] = 10</w:t>
      </w:r>
    </w:p>
    <w:p w:rsidR="008313C9" w:rsidP="008313C9" w:rsidRDefault="008313C9" w14:paraId="36357712" w14:textId="5CE0FF7B">
      <w:pPr>
        <w:pStyle w:val="Listeavsnitt"/>
        <w:numPr>
          <w:ilvl w:val="2"/>
          <w:numId w:val="19"/>
        </w:numPr>
      </w:pPr>
      <w:r>
        <w:t>[3][\][3] = 13</w:t>
      </w:r>
    </w:p>
    <w:p w:rsidR="008313C9" w:rsidP="008313C9" w:rsidRDefault="008313C9" w14:paraId="3EB5F4F7" w14:textId="437E7ED6">
      <w:pPr>
        <w:pStyle w:val="Listeavsnitt"/>
        <w:numPr>
          <w:ilvl w:val="2"/>
          <w:numId w:val="19"/>
        </w:numPr>
      </w:pPr>
      <w:r>
        <w:t>[3][\][X] = 20</w:t>
      </w:r>
    </w:p>
    <w:p w:rsidR="006804F3" w:rsidP="006804F3" w:rsidRDefault="006804F3" w14:paraId="41FF0FD0" w14:textId="14611CA4">
      <w:r>
        <w:t>Øv her til du skjønner hvordan poeng fungerer:</w:t>
      </w:r>
    </w:p>
    <w:p w:rsidR="006804F3" w:rsidP="006804F3" w:rsidRDefault="00533311" w14:paraId="6C9482F0" w14:textId="35784CE9">
      <w:hyperlink w:history="1" r:id="rId12">
        <w:r w:rsidRPr="009B20B2" w:rsidR="006804F3">
          <w:rPr>
            <w:rStyle w:val="Hyperkobling"/>
          </w:rPr>
          <w:t>https://www.bowling</w:t>
        </w:r>
        <w:r w:rsidRPr="009B20B2" w:rsidR="006804F3">
          <w:rPr>
            <w:rStyle w:val="Hyperkobling"/>
          </w:rPr>
          <w:t>g</w:t>
        </w:r>
        <w:r w:rsidRPr="009B20B2" w:rsidR="006804F3">
          <w:rPr>
            <w:rStyle w:val="Hyperkobling"/>
          </w:rPr>
          <w:t>enius.com/</w:t>
        </w:r>
      </w:hyperlink>
    </w:p>
    <w:p w:rsidR="006804F3" w:rsidP="006804F3" w:rsidRDefault="006804F3" w14:paraId="12500D24" w14:textId="29B2114E">
      <w:r>
        <w:t>Bruk denne også til å teste om poengene dine er riktig underveis i utviklingen.</w:t>
      </w:r>
    </w:p>
    <w:p w:rsidR="005857F5" w:rsidP="006804F3" w:rsidRDefault="005857F5" w14:paraId="2F4EA51E" w14:textId="6C255EAA">
      <w:r>
        <w:t>Poengsystem på engelsk:</w:t>
      </w:r>
    </w:p>
    <w:p w:rsidR="005857F5" w:rsidP="006804F3" w:rsidRDefault="00533311" w14:paraId="70AD8163" w14:textId="1DCCD3D1">
      <w:hyperlink w:history="1" r:id="rId13">
        <w:r w:rsidRPr="009B20B2" w:rsidR="005857F5">
          <w:rPr>
            <w:rStyle w:val="Hyperkobling"/>
          </w:rPr>
          <w:t>https://www.youtube.com/watch?v=7rb_Bhvh8k4</w:t>
        </w:r>
      </w:hyperlink>
    </w:p>
    <w:p w:rsidRPr="007726B8" w:rsidR="005857F5" w:rsidP="006804F3" w:rsidRDefault="005857F5" w14:paraId="646B5C13" w14:textId="77777777"/>
    <w:p w:rsidR="00AF5FF4" w:rsidRDefault="00AF5FF4" w14:paraId="73BD55AB" w14:textId="6DD6D742">
      <w:pPr>
        <w:rPr>
          <w:rFonts w:eastAsiaTheme="majorEastAsia" w:cstheme="majorBidi"/>
          <w:b/>
          <w:caps/>
          <w:color w:val="3A506B" w:themeColor="accent3"/>
          <w:spacing w:val="10"/>
          <w:sz w:val="40"/>
          <w:szCs w:val="36"/>
        </w:rPr>
      </w:pPr>
    </w:p>
    <w:sectPr w:rsidR="00AF5FF4" w:rsidSect="00761BF9">
      <w:headerReference w:type="default" r:id="rId14"/>
      <w:footerReference w:type="default" r:id="rId15"/>
      <w:pgSz w:w="11906" w:h="16838" w:orient="portrait"/>
      <w:pgMar w:top="1985" w:right="1417" w:bottom="1985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B7E" w:rsidP="001163F0" w:rsidRDefault="00612B7E" w14:paraId="42460059" w14:textId="77777777">
      <w:pPr>
        <w:spacing w:after="0" w:line="240" w:lineRule="auto"/>
      </w:pPr>
      <w:r>
        <w:separator/>
      </w:r>
    </w:p>
  </w:endnote>
  <w:endnote w:type="continuationSeparator" w:id="0">
    <w:p w:rsidR="00612B7E" w:rsidP="001163F0" w:rsidRDefault="00612B7E" w14:paraId="0BF50D72" w14:textId="77777777">
      <w:pPr>
        <w:spacing w:after="0" w:line="240" w:lineRule="auto"/>
      </w:pPr>
      <w:r>
        <w:continuationSeparator/>
      </w:r>
    </w:p>
  </w:endnote>
  <w:endnote w:type="continuationNotice" w:id="1">
    <w:p w:rsidR="00612B7E" w:rsidRDefault="00612B7E" w14:paraId="64209D6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xel UniCode">
    <w:altName w:val="Segoe UI Historic"/>
    <w:charset w:val="00"/>
    <w:family w:val="auto"/>
    <w:pitch w:val="variable"/>
    <w:sig w:usb0="A1002A9F" w:usb1="4000507B" w:usb2="00045180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938218316"/>
      <w:docPartObj>
        <w:docPartGallery w:val="Page Numbers (Bottom of Page)"/>
        <w:docPartUnique/>
      </w:docPartObj>
    </w:sdtPr>
    <w:sdtEndPr/>
    <w:sdtContent>
      <w:p w:rsidR="001163F0" w:rsidRDefault="001163F0" w14:paraId="1CA6C070" w14:textId="77777777">
        <w:pPr>
          <w:pStyle w:val="Bunn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084B486" wp14:editId="4E0E42DC">
                  <wp:simplePos x="0" y="0"/>
                  <wp:positionH relativeFrom="page">
                    <wp:posOffset>6220337</wp:posOffset>
                  </wp:positionH>
                  <wp:positionV relativeFrom="page">
                    <wp:posOffset>9402792</wp:posOffset>
                  </wp:positionV>
                  <wp:extent cx="1331658" cy="1287110"/>
                  <wp:effectExtent l="0" t="0" r="1905" b="8890"/>
                  <wp:wrapNone/>
                  <wp:docPr id="2" name="Likebent trekan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B6786E" w:rsidR="001163F0" w:rsidRDefault="001163F0" w14:paraId="1427C505" w14:textId="77777777">
                              <w:pPr>
                                <w:jc w:val="center"/>
                                <w:rPr>
                                  <w:color w:val="3A506B" w:themeColor="accent3"/>
                                  <w:szCs w:val="72"/>
                                </w:rPr>
                              </w:pPr>
                              <w:r w:rsidRPr="00B6786E">
                                <w:rPr>
                                  <w:rFonts w:cs="Times New Roman" w:asciiTheme="minorHAnsi" w:hAnsiTheme="minorHAnsi"/>
                                  <w:color w:val="3A506B" w:themeColor="accent3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B6786E">
                                <w:rPr>
                                  <w:color w:val="3A506B" w:themeColor="accent3"/>
                                </w:rPr>
                                <w:instrText>PAGE    \* MERGEFORMAT</w:instrText>
                              </w:r>
                              <w:r w:rsidRPr="00B6786E">
                                <w:rPr>
                                  <w:rFonts w:cs="Times New Roman" w:asciiTheme="minorHAnsi" w:hAnsiTheme="minorHAnsi"/>
                                  <w:color w:val="3A506B" w:themeColor="accent3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B6786E">
                                <w:rPr>
                                  <w:rFonts w:asciiTheme="majorHAnsi" w:hAnsiTheme="majorHAnsi" w:eastAsiaTheme="majorEastAsia" w:cstheme="majorBidi"/>
                                  <w:color w:val="3A506B" w:themeColor="accent3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B6786E">
                                <w:rPr>
                                  <w:rFonts w:asciiTheme="majorHAnsi" w:hAnsiTheme="majorHAnsi" w:eastAsiaTheme="majorEastAsia" w:cstheme="majorBidi"/>
                                  <w:color w:val="3A506B" w:themeColor="accent3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589279C">
                <v:shapetype id="_x0000_t5" coordsize="21600,21600" o:spt="5" adj="10800" path="m@0,l,21600r21600,xe" w14:anchorId="1084B486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Likebent trekant 2" style="position:absolute;margin-left:489.8pt;margin-top:740.4pt;width:104.85pt;height:10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6d81c0 [1621]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">
                  <v:textbox>
                    <w:txbxContent>
                      <w:p w:rsidRPr="00B6786E" w:rsidR="001163F0" w:rsidRDefault="001163F0" w14:paraId="1CCBAF86" w14:textId="77777777">
                        <w:pPr>
                          <w:jc w:val="center"/>
                          <w:rPr>
                            <w:color w:val="3A506B" w:themeColor="accent3"/>
                            <w:szCs w:val="72"/>
                          </w:rPr>
                        </w:pPr>
                        <w:r w:rsidRPr="00B6786E">
                          <w:rPr>
                            <w:rFonts w:cs="Times New Roman" w:asciiTheme="minorHAnsi" w:hAnsiTheme="minorHAnsi"/>
                            <w:color w:val="3A506B" w:themeColor="accent3"/>
                            <w:sz w:val="22"/>
                            <w:szCs w:val="22"/>
                          </w:rPr>
                          <w:fldChar w:fldCharType="begin"/>
                        </w:r>
                        <w:r w:rsidRPr="00B6786E">
                          <w:rPr>
                            <w:color w:val="3A506B" w:themeColor="accent3"/>
                          </w:rPr>
                          <w:instrText>PAGE    \* MERGEFORMAT</w:instrText>
                        </w:r>
                        <w:r w:rsidRPr="00B6786E">
                          <w:rPr>
                            <w:rFonts w:cs="Times New Roman" w:asciiTheme="minorHAnsi" w:hAnsiTheme="minorHAnsi"/>
                            <w:color w:val="3A506B" w:themeColor="accent3"/>
                            <w:sz w:val="22"/>
                            <w:szCs w:val="22"/>
                          </w:rPr>
                          <w:fldChar w:fldCharType="separate"/>
                        </w:r>
                        <w:r w:rsidRPr="00B6786E">
                          <w:rPr>
                            <w:rFonts w:asciiTheme="majorHAnsi" w:hAnsiTheme="majorHAnsi" w:eastAsiaTheme="majorEastAsia" w:cstheme="majorBidi"/>
                            <w:color w:val="3A506B" w:themeColor="accent3"/>
                            <w:sz w:val="72"/>
                            <w:szCs w:val="72"/>
                          </w:rPr>
                          <w:t>2</w:t>
                        </w:r>
                        <w:r w:rsidRPr="00B6786E">
                          <w:rPr>
                            <w:rFonts w:asciiTheme="majorHAnsi" w:hAnsiTheme="majorHAnsi" w:eastAsiaTheme="majorEastAsia" w:cstheme="majorBidi"/>
                            <w:color w:val="3A506B" w:themeColor="accent3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B7E" w:rsidP="001163F0" w:rsidRDefault="00612B7E" w14:paraId="4978D9B7" w14:textId="77777777">
      <w:pPr>
        <w:spacing w:after="0" w:line="240" w:lineRule="auto"/>
      </w:pPr>
      <w:r>
        <w:separator/>
      </w:r>
    </w:p>
  </w:footnote>
  <w:footnote w:type="continuationSeparator" w:id="0">
    <w:p w:rsidR="00612B7E" w:rsidP="001163F0" w:rsidRDefault="00612B7E" w14:paraId="437ABBD9" w14:textId="77777777">
      <w:pPr>
        <w:spacing w:after="0" w:line="240" w:lineRule="auto"/>
      </w:pPr>
      <w:r>
        <w:continuationSeparator/>
      </w:r>
    </w:p>
  </w:footnote>
  <w:footnote w:type="continuationNotice" w:id="1">
    <w:p w:rsidR="00612B7E" w:rsidRDefault="00612B7E" w14:paraId="52243B1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63F0" w:rsidP="00761BF9" w:rsidRDefault="001163F0" w14:paraId="1366CE2D" w14:textId="77777777">
    <w:pPr>
      <w:pStyle w:val="Topptekst"/>
      <w:pBdr>
        <w:bottom w:val="single" w:color="auto" w:sz="4" w:space="1"/>
      </w:pBdr>
    </w:pPr>
    <w:r>
      <w:t xml:space="preserve">Informasjonsteknologi </w:t>
    </w:r>
    <w:r w:rsidR="00F713AD">
      <w:rPr>
        <w:color w:val="5BC0BE" w:themeColor="accent4"/>
      </w:rPr>
      <w:t>2</w:t>
    </w:r>
    <w:r>
      <w:br/>
    </w:r>
    <w:r>
      <w:t>Lillestrøm VGS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7E5B"/>
    <w:multiLevelType w:val="multilevel"/>
    <w:tmpl w:val="9E2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8D0ECF"/>
    <w:multiLevelType w:val="hybridMultilevel"/>
    <w:tmpl w:val="A2B8001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25746"/>
    <w:multiLevelType w:val="hybridMultilevel"/>
    <w:tmpl w:val="C234D25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463CD1"/>
    <w:multiLevelType w:val="multilevel"/>
    <w:tmpl w:val="B5F6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CE27FB"/>
    <w:multiLevelType w:val="hybridMultilevel"/>
    <w:tmpl w:val="E8187AEC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72CDF"/>
    <w:multiLevelType w:val="hybridMultilevel"/>
    <w:tmpl w:val="349E11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746"/>
    <w:multiLevelType w:val="hybridMultilevel"/>
    <w:tmpl w:val="5030C5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3041"/>
    <w:multiLevelType w:val="hybridMultilevel"/>
    <w:tmpl w:val="CC6E38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75D3"/>
    <w:multiLevelType w:val="hybridMultilevel"/>
    <w:tmpl w:val="DAF6B2D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C9A"/>
    <w:multiLevelType w:val="hybridMultilevel"/>
    <w:tmpl w:val="3DBA8F6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597E34"/>
    <w:multiLevelType w:val="hybridMultilevel"/>
    <w:tmpl w:val="B0A05ACC"/>
    <w:lvl w:ilvl="0" w:tplc="0414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69214E1"/>
    <w:multiLevelType w:val="hybridMultilevel"/>
    <w:tmpl w:val="4888F57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303EEB"/>
    <w:multiLevelType w:val="multilevel"/>
    <w:tmpl w:val="D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B0C422A"/>
    <w:multiLevelType w:val="hybridMultilevel"/>
    <w:tmpl w:val="F2821B58"/>
    <w:lvl w:ilvl="0" w:tplc="400C561A">
      <w:start w:val="1"/>
      <w:numFmt w:val="decimal"/>
      <w:lvlText w:val="$var_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6345E"/>
    <w:multiLevelType w:val="multilevel"/>
    <w:tmpl w:val="6CE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2104330"/>
    <w:multiLevelType w:val="hybridMultilevel"/>
    <w:tmpl w:val="988488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42530F"/>
    <w:multiLevelType w:val="multilevel"/>
    <w:tmpl w:val="7A6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E19714A"/>
    <w:multiLevelType w:val="hybridMultilevel"/>
    <w:tmpl w:val="0012ED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56728"/>
    <w:multiLevelType w:val="hybridMultilevel"/>
    <w:tmpl w:val="6048224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6766494">
    <w:abstractNumId w:val="6"/>
  </w:num>
  <w:num w:numId="2" w16cid:durableId="2032797018">
    <w:abstractNumId w:val="5"/>
  </w:num>
  <w:num w:numId="3" w16cid:durableId="1444612996">
    <w:abstractNumId w:val="13"/>
  </w:num>
  <w:num w:numId="4" w16cid:durableId="1969163521">
    <w:abstractNumId w:val="17"/>
  </w:num>
  <w:num w:numId="5" w16cid:durableId="542062488">
    <w:abstractNumId w:val="7"/>
  </w:num>
  <w:num w:numId="6" w16cid:durableId="498233933">
    <w:abstractNumId w:val="4"/>
  </w:num>
  <w:num w:numId="7" w16cid:durableId="27604625">
    <w:abstractNumId w:val="15"/>
  </w:num>
  <w:num w:numId="8" w16cid:durableId="284443">
    <w:abstractNumId w:val="8"/>
  </w:num>
  <w:num w:numId="9" w16cid:durableId="1929118620">
    <w:abstractNumId w:val="9"/>
  </w:num>
  <w:num w:numId="10" w16cid:durableId="404037441">
    <w:abstractNumId w:val="11"/>
  </w:num>
  <w:num w:numId="11" w16cid:durableId="262416538">
    <w:abstractNumId w:val="3"/>
  </w:num>
  <w:num w:numId="12" w16cid:durableId="102044684">
    <w:abstractNumId w:val="14"/>
  </w:num>
  <w:num w:numId="13" w16cid:durableId="1486824060">
    <w:abstractNumId w:val="16"/>
  </w:num>
  <w:num w:numId="14" w16cid:durableId="806432900">
    <w:abstractNumId w:val="0"/>
  </w:num>
  <w:num w:numId="15" w16cid:durableId="1022828355">
    <w:abstractNumId w:val="1"/>
  </w:num>
  <w:num w:numId="16" w16cid:durableId="536353676">
    <w:abstractNumId w:val="12"/>
  </w:num>
  <w:num w:numId="17" w16cid:durableId="683244577">
    <w:abstractNumId w:val="10"/>
  </w:num>
  <w:num w:numId="18" w16cid:durableId="882407047">
    <w:abstractNumId w:val="18"/>
  </w:num>
  <w:num w:numId="19" w16cid:durableId="151206286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AD"/>
    <w:rsid w:val="000117ED"/>
    <w:rsid w:val="000148E2"/>
    <w:rsid w:val="000320D6"/>
    <w:rsid w:val="00037ACD"/>
    <w:rsid w:val="00043B0E"/>
    <w:rsid w:val="00050E24"/>
    <w:rsid w:val="00050E85"/>
    <w:rsid w:val="0005726F"/>
    <w:rsid w:val="000635CD"/>
    <w:rsid w:val="00074A8E"/>
    <w:rsid w:val="0008253F"/>
    <w:rsid w:val="000954D1"/>
    <w:rsid w:val="000A30A0"/>
    <w:rsid w:val="000A44FB"/>
    <w:rsid w:val="000B23F4"/>
    <w:rsid w:val="000B39AD"/>
    <w:rsid w:val="000B4B78"/>
    <w:rsid w:val="000B6E4F"/>
    <w:rsid w:val="000E0E80"/>
    <w:rsid w:val="000E74F3"/>
    <w:rsid w:val="000F3AED"/>
    <w:rsid w:val="001039E3"/>
    <w:rsid w:val="00110A9A"/>
    <w:rsid w:val="001163F0"/>
    <w:rsid w:val="00122B70"/>
    <w:rsid w:val="00124B18"/>
    <w:rsid w:val="00130D41"/>
    <w:rsid w:val="00137E98"/>
    <w:rsid w:val="00141FE6"/>
    <w:rsid w:val="00150EB4"/>
    <w:rsid w:val="001702EC"/>
    <w:rsid w:val="00181012"/>
    <w:rsid w:val="00181B5E"/>
    <w:rsid w:val="001869FB"/>
    <w:rsid w:val="00186BA1"/>
    <w:rsid w:val="00187A48"/>
    <w:rsid w:val="00190658"/>
    <w:rsid w:val="0019136B"/>
    <w:rsid w:val="001A4357"/>
    <w:rsid w:val="001A6EAF"/>
    <w:rsid w:val="001A73DD"/>
    <w:rsid w:val="001B29F0"/>
    <w:rsid w:val="001B3D75"/>
    <w:rsid w:val="001B60E2"/>
    <w:rsid w:val="001D3F79"/>
    <w:rsid w:val="001E428D"/>
    <w:rsid w:val="001E5024"/>
    <w:rsid w:val="001F327D"/>
    <w:rsid w:val="001F3667"/>
    <w:rsid w:val="00211746"/>
    <w:rsid w:val="00214A9B"/>
    <w:rsid w:val="00221BC0"/>
    <w:rsid w:val="00231193"/>
    <w:rsid w:val="002345EA"/>
    <w:rsid w:val="00253739"/>
    <w:rsid w:val="0025461D"/>
    <w:rsid w:val="00255B42"/>
    <w:rsid w:val="00274AF8"/>
    <w:rsid w:val="00280B7A"/>
    <w:rsid w:val="002A66F3"/>
    <w:rsid w:val="002A786B"/>
    <w:rsid w:val="002B012A"/>
    <w:rsid w:val="002B551F"/>
    <w:rsid w:val="002C0517"/>
    <w:rsid w:val="002C6787"/>
    <w:rsid w:val="002C7BAD"/>
    <w:rsid w:val="002D374E"/>
    <w:rsid w:val="002F2237"/>
    <w:rsid w:val="002F7564"/>
    <w:rsid w:val="00304CD9"/>
    <w:rsid w:val="00311BEB"/>
    <w:rsid w:val="0031257F"/>
    <w:rsid w:val="003144CE"/>
    <w:rsid w:val="00316DFB"/>
    <w:rsid w:val="00316E0C"/>
    <w:rsid w:val="00317EE3"/>
    <w:rsid w:val="00344A95"/>
    <w:rsid w:val="0035205E"/>
    <w:rsid w:val="0036095B"/>
    <w:rsid w:val="00364A62"/>
    <w:rsid w:val="00374E06"/>
    <w:rsid w:val="00384C8A"/>
    <w:rsid w:val="00387146"/>
    <w:rsid w:val="003953A3"/>
    <w:rsid w:val="00397BEC"/>
    <w:rsid w:val="003A65EB"/>
    <w:rsid w:val="003A6F4C"/>
    <w:rsid w:val="003C2037"/>
    <w:rsid w:val="004001CF"/>
    <w:rsid w:val="00411453"/>
    <w:rsid w:val="00421074"/>
    <w:rsid w:val="00423156"/>
    <w:rsid w:val="0042475A"/>
    <w:rsid w:val="004325A2"/>
    <w:rsid w:val="0043486F"/>
    <w:rsid w:val="00456CCB"/>
    <w:rsid w:val="004617CA"/>
    <w:rsid w:val="00483612"/>
    <w:rsid w:val="00495662"/>
    <w:rsid w:val="00497D51"/>
    <w:rsid w:val="004D5748"/>
    <w:rsid w:val="004D77B3"/>
    <w:rsid w:val="004F30CF"/>
    <w:rsid w:val="00501731"/>
    <w:rsid w:val="005031C5"/>
    <w:rsid w:val="005051A5"/>
    <w:rsid w:val="005063B3"/>
    <w:rsid w:val="00525F4F"/>
    <w:rsid w:val="005328D2"/>
    <w:rsid w:val="00533311"/>
    <w:rsid w:val="00544C11"/>
    <w:rsid w:val="0055480F"/>
    <w:rsid w:val="00561B92"/>
    <w:rsid w:val="0056230B"/>
    <w:rsid w:val="00564C7E"/>
    <w:rsid w:val="005814CD"/>
    <w:rsid w:val="005857F5"/>
    <w:rsid w:val="005A3A4C"/>
    <w:rsid w:val="005C71F0"/>
    <w:rsid w:val="005C79B7"/>
    <w:rsid w:val="005D1A6F"/>
    <w:rsid w:val="005D7191"/>
    <w:rsid w:val="005F251E"/>
    <w:rsid w:val="005F37FB"/>
    <w:rsid w:val="00603475"/>
    <w:rsid w:val="00612B7E"/>
    <w:rsid w:val="006201E4"/>
    <w:rsid w:val="0062337C"/>
    <w:rsid w:val="006421D2"/>
    <w:rsid w:val="0064500B"/>
    <w:rsid w:val="00647D00"/>
    <w:rsid w:val="006608A5"/>
    <w:rsid w:val="006702E5"/>
    <w:rsid w:val="00675DC9"/>
    <w:rsid w:val="006804F3"/>
    <w:rsid w:val="00687A9C"/>
    <w:rsid w:val="00692681"/>
    <w:rsid w:val="00692A92"/>
    <w:rsid w:val="006969B2"/>
    <w:rsid w:val="006A5E08"/>
    <w:rsid w:val="006C6A62"/>
    <w:rsid w:val="006E3F2D"/>
    <w:rsid w:val="006F376A"/>
    <w:rsid w:val="006F3D4A"/>
    <w:rsid w:val="00711F4D"/>
    <w:rsid w:val="00713C34"/>
    <w:rsid w:val="0074044A"/>
    <w:rsid w:val="007464CB"/>
    <w:rsid w:val="00752D2E"/>
    <w:rsid w:val="007613C5"/>
    <w:rsid w:val="00761BF9"/>
    <w:rsid w:val="007726B8"/>
    <w:rsid w:val="00773EC0"/>
    <w:rsid w:val="00774873"/>
    <w:rsid w:val="0077679C"/>
    <w:rsid w:val="00780958"/>
    <w:rsid w:val="00790DAF"/>
    <w:rsid w:val="0079586F"/>
    <w:rsid w:val="007D00ED"/>
    <w:rsid w:val="007D719A"/>
    <w:rsid w:val="007E5D8D"/>
    <w:rsid w:val="007F2300"/>
    <w:rsid w:val="00802C92"/>
    <w:rsid w:val="008313C9"/>
    <w:rsid w:val="00855BAB"/>
    <w:rsid w:val="00860C40"/>
    <w:rsid w:val="0086168E"/>
    <w:rsid w:val="0086279B"/>
    <w:rsid w:val="00870FBF"/>
    <w:rsid w:val="008726BD"/>
    <w:rsid w:val="00872C3B"/>
    <w:rsid w:val="00886D12"/>
    <w:rsid w:val="00897B35"/>
    <w:rsid w:val="008A309C"/>
    <w:rsid w:val="008B3300"/>
    <w:rsid w:val="008B4BF7"/>
    <w:rsid w:val="008B4E6F"/>
    <w:rsid w:val="008C2F2B"/>
    <w:rsid w:val="008E5205"/>
    <w:rsid w:val="00900F40"/>
    <w:rsid w:val="00902164"/>
    <w:rsid w:val="00902230"/>
    <w:rsid w:val="00902BBA"/>
    <w:rsid w:val="00903E1E"/>
    <w:rsid w:val="00912B42"/>
    <w:rsid w:val="00925A08"/>
    <w:rsid w:val="0093473A"/>
    <w:rsid w:val="00934ED7"/>
    <w:rsid w:val="009422E2"/>
    <w:rsid w:val="0095197A"/>
    <w:rsid w:val="00956453"/>
    <w:rsid w:val="009619E0"/>
    <w:rsid w:val="00966CFB"/>
    <w:rsid w:val="009755BE"/>
    <w:rsid w:val="00980964"/>
    <w:rsid w:val="00980F82"/>
    <w:rsid w:val="00981CFF"/>
    <w:rsid w:val="00992C3B"/>
    <w:rsid w:val="009A0FA0"/>
    <w:rsid w:val="009A23E4"/>
    <w:rsid w:val="009B5840"/>
    <w:rsid w:val="009C1AAC"/>
    <w:rsid w:val="009E2DDC"/>
    <w:rsid w:val="009E6481"/>
    <w:rsid w:val="009F3D2D"/>
    <w:rsid w:val="009F4847"/>
    <w:rsid w:val="009F6C75"/>
    <w:rsid w:val="00A23C8C"/>
    <w:rsid w:val="00A3271F"/>
    <w:rsid w:val="00A63376"/>
    <w:rsid w:val="00A64AB6"/>
    <w:rsid w:val="00A82450"/>
    <w:rsid w:val="00A85550"/>
    <w:rsid w:val="00A87834"/>
    <w:rsid w:val="00A958AA"/>
    <w:rsid w:val="00A96FB7"/>
    <w:rsid w:val="00A974BF"/>
    <w:rsid w:val="00AA24D1"/>
    <w:rsid w:val="00AA45FB"/>
    <w:rsid w:val="00AB0BEE"/>
    <w:rsid w:val="00AB1D64"/>
    <w:rsid w:val="00AB451A"/>
    <w:rsid w:val="00AB48BB"/>
    <w:rsid w:val="00AB5B0E"/>
    <w:rsid w:val="00AB7A85"/>
    <w:rsid w:val="00AB7D31"/>
    <w:rsid w:val="00AC07AD"/>
    <w:rsid w:val="00AC6B73"/>
    <w:rsid w:val="00AD0740"/>
    <w:rsid w:val="00AD2DCF"/>
    <w:rsid w:val="00AE7FED"/>
    <w:rsid w:val="00AF2398"/>
    <w:rsid w:val="00AF5FF4"/>
    <w:rsid w:val="00B03A69"/>
    <w:rsid w:val="00B05965"/>
    <w:rsid w:val="00B17B55"/>
    <w:rsid w:val="00B2070E"/>
    <w:rsid w:val="00B26342"/>
    <w:rsid w:val="00B40314"/>
    <w:rsid w:val="00B475EC"/>
    <w:rsid w:val="00B55D7E"/>
    <w:rsid w:val="00B56E6A"/>
    <w:rsid w:val="00B6786E"/>
    <w:rsid w:val="00B761AE"/>
    <w:rsid w:val="00B81DD0"/>
    <w:rsid w:val="00B86C83"/>
    <w:rsid w:val="00B977FD"/>
    <w:rsid w:val="00BA19AB"/>
    <w:rsid w:val="00BA43FD"/>
    <w:rsid w:val="00BB1C2D"/>
    <w:rsid w:val="00BC19AE"/>
    <w:rsid w:val="00BC28E4"/>
    <w:rsid w:val="00BC5422"/>
    <w:rsid w:val="00BD3123"/>
    <w:rsid w:val="00BD3537"/>
    <w:rsid w:val="00BE207E"/>
    <w:rsid w:val="00BF08F4"/>
    <w:rsid w:val="00C1433C"/>
    <w:rsid w:val="00C14CDB"/>
    <w:rsid w:val="00C17746"/>
    <w:rsid w:val="00C22247"/>
    <w:rsid w:val="00C22445"/>
    <w:rsid w:val="00C24D17"/>
    <w:rsid w:val="00C2764A"/>
    <w:rsid w:val="00C33C12"/>
    <w:rsid w:val="00C34B69"/>
    <w:rsid w:val="00C6091F"/>
    <w:rsid w:val="00C6790A"/>
    <w:rsid w:val="00C75303"/>
    <w:rsid w:val="00C90974"/>
    <w:rsid w:val="00C97687"/>
    <w:rsid w:val="00CB20F7"/>
    <w:rsid w:val="00CB55E3"/>
    <w:rsid w:val="00CB68C1"/>
    <w:rsid w:val="00CC4960"/>
    <w:rsid w:val="00CD2C9A"/>
    <w:rsid w:val="00CD2CB3"/>
    <w:rsid w:val="00CF6B09"/>
    <w:rsid w:val="00D03EC8"/>
    <w:rsid w:val="00D04350"/>
    <w:rsid w:val="00D84BDA"/>
    <w:rsid w:val="00D91D93"/>
    <w:rsid w:val="00DA3AE7"/>
    <w:rsid w:val="00DA6297"/>
    <w:rsid w:val="00DA74F4"/>
    <w:rsid w:val="00DB2483"/>
    <w:rsid w:val="00DD77EC"/>
    <w:rsid w:val="00DF4EEF"/>
    <w:rsid w:val="00E503F6"/>
    <w:rsid w:val="00E51CBF"/>
    <w:rsid w:val="00E55743"/>
    <w:rsid w:val="00E574ED"/>
    <w:rsid w:val="00E75F2F"/>
    <w:rsid w:val="00E846A7"/>
    <w:rsid w:val="00E871D5"/>
    <w:rsid w:val="00E90341"/>
    <w:rsid w:val="00E92B54"/>
    <w:rsid w:val="00EA1690"/>
    <w:rsid w:val="00EB3F30"/>
    <w:rsid w:val="00EB48BA"/>
    <w:rsid w:val="00EC3B84"/>
    <w:rsid w:val="00EC4FD4"/>
    <w:rsid w:val="00EE277C"/>
    <w:rsid w:val="00F050B4"/>
    <w:rsid w:val="00F06E3F"/>
    <w:rsid w:val="00F110DE"/>
    <w:rsid w:val="00F3437F"/>
    <w:rsid w:val="00F37683"/>
    <w:rsid w:val="00F37A6C"/>
    <w:rsid w:val="00F445AD"/>
    <w:rsid w:val="00F713AD"/>
    <w:rsid w:val="00F77B1F"/>
    <w:rsid w:val="00F81B08"/>
    <w:rsid w:val="00F91359"/>
    <w:rsid w:val="00F9777C"/>
    <w:rsid w:val="00FA4044"/>
    <w:rsid w:val="00FB445A"/>
    <w:rsid w:val="00FC7DBD"/>
    <w:rsid w:val="00FD0F70"/>
    <w:rsid w:val="00FD355C"/>
    <w:rsid w:val="00FF70E2"/>
    <w:rsid w:val="123B143B"/>
    <w:rsid w:val="1B3739A6"/>
    <w:rsid w:val="2386138A"/>
    <w:rsid w:val="2B24E5FC"/>
    <w:rsid w:val="52A7D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166AF"/>
  <w15:chartTrackingRefBased/>
  <w15:docId w15:val="{CA89B6F8-C2EE-4286-9552-68BF9B1E5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nb-NO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5840"/>
    <w:rPr>
      <w:rFonts w:ascii="Pixel UniCode" w:hAnsi="Pixel UniCode"/>
      <w:spacing w:val="20"/>
      <w:sz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117ED"/>
    <w:pPr>
      <w:keepNext/>
      <w:keepLines/>
      <w:pBdr>
        <w:left w:val="single" w:color="1C2541" w:themeColor="accent2" w:sz="12" w:space="12"/>
      </w:pBdr>
      <w:spacing w:before="80" w:after="80" w:line="240" w:lineRule="auto"/>
      <w:outlineLvl w:val="0"/>
    </w:pPr>
    <w:rPr>
      <w:rFonts w:eastAsiaTheme="majorEastAsia" w:cstheme="majorBidi"/>
      <w:b/>
      <w:caps/>
      <w:color w:val="3A506B" w:themeColor="accent3"/>
      <w:spacing w:val="10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17ED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  <w:color w:val="3A506B" w:themeColor="accent3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117ED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color w:val="6C80C0" w:themeColor="accent2" w:themeTint="80"/>
      <w:sz w:val="36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7ED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Standardskriftforavsnitt" w:default="1">
    <w:name w:val="Default Paragraph Font"/>
    <w:uiPriority w:val="1"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0117ED"/>
    <w:rPr>
      <w:rFonts w:ascii="Pixel UniCode" w:hAnsi="Pixel UniCode" w:eastAsiaTheme="majorEastAsia" w:cstheme="majorBidi"/>
      <w:b/>
      <w:caps/>
      <w:color w:val="3A506B" w:themeColor="accent3"/>
      <w:spacing w:val="10"/>
      <w:sz w:val="40"/>
      <w:szCs w:val="36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0117ED"/>
    <w:rPr>
      <w:rFonts w:ascii="Pixel UniCode" w:hAnsi="Pixel UniCode" w:eastAsiaTheme="majorEastAsia" w:cstheme="majorBidi"/>
      <w:caps/>
      <w:color w:val="3A506B" w:themeColor="accent3"/>
      <w:sz w:val="36"/>
      <w:szCs w:val="36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0117ED"/>
    <w:rPr>
      <w:rFonts w:ascii="Pixel UniCode" w:hAnsi="Pixel UniCode" w:eastAsiaTheme="majorEastAsia" w:cstheme="majorBidi"/>
      <w:caps/>
      <w:color w:val="6C80C0" w:themeColor="accent2" w:themeTint="80"/>
      <w:sz w:val="36"/>
      <w:szCs w:val="28"/>
    </w:rPr>
  </w:style>
  <w:style w:type="character" w:styleId="Overskrift4Tegn" w:customStyle="1">
    <w:name w:val="Overskrift 4 Tegn"/>
    <w:basedOn w:val="Standardskriftforavsnitt"/>
    <w:link w:val="Overskrift4"/>
    <w:uiPriority w:val="9"/>
    <w:semiHidden/>
    <w:rsid w:val="000117ED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0117ED"/>
    <w:rPr>
      <w:rFonts w:asciiTheme="majorHAnsi" w:hAnsiTheme="majorHAnsi" w:eastAsiaTheme="majorEastAsia" w:cstheme="majorBidi"/>
      <w:sz w:val="24"/>
      <w:szCs w:val="24"/>
    </w:rPr>
  </w:style>
  <w:style w:type="character" w:styleId="Overskrift6Tegn" w:customStyle="1">
    <w:name w:val="Overskrift 6 Tegn"/>
    <w:basedOn w:val="Standardskriftforavsnitt"/>
    <w:link w:val="Overskrift6"/>
    <w:uiPriority w:val="9"/>
    <w:semiHidden/>
    <w:rsid w:val="000117ED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7Tegn" w:customStyle="1">
    <w:name w:val="Overskrift 7 Tegn"/>
    <w:basedOn w:val="Standardskriftforavsnitt"/>
    <w:link w:val="Overskrift7"/>
    <w:uiPriority w:val="9"/>
    <w:semiHidden/>
    <w:rsid w:val="000117ED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0117ED"/>
    <w:rPr>
      <w:rFonts w:asciiTheme="majorHAnsi" w:hAnsiTheme="majorHAnsi" w:eastAsiaTheme="majorEastAsia" w:cstheme="majorBidi"/>
      <w:cap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0117ED"/>
    <w:rPr>
      <w:rFonts w:asciiTheme="majorHAnsi" w:hAnsiTheme="majorHAnsi" w:eastAsiaTheme="majorEastAsia" w:cstheme="majorBidi"/>
      <w:i/>
      <w:iCs/>
      <w:caps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0117ED"/>
    <w:pPr>
      <w:spacing w:line="240" w:lineRule="auto"/>
    </w:pPr>
    <w:rPr>
      <w:b/>
      <w:bCs/>
      <w:color w:val="1C2541" w:themeColor="accent2"/>
      <w:spacing w:val="10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1163F0"/>
    <w:pPr>
      <w:spacing w:after="0" w:line="240" w:lineRule="auto"/>
      <w:contextualSpacing/>
      <w:jc w:val="right"/>
    </w:pPr>
    <w:rPr>
      <w:rFonts w:eastAsiaTheme="majorEastAsia" w:cstheme="majorBidi"/>
      <w:b/>
      <w:caps/>
      <w:color w:val="0B132B" w:themeColor="accent1"/>
      <w:spacing w:val="40"/>
      <w:sz w:val="96"/>
      <w:szCs w:val="76"/>
    </w:rPr>
  </w:style>
  <w:style w:type="character" w:styleId="TittelTegn" w:customStyle="1">
    <w:name w:val="Tittel Tegn"/>
    <w:basedOn w:val="Standardskriftforavsnitt"/>
    <w:link w:val="Tittel"/>
    <w:uiPriority w:val="10"/>
    <w:rsid w:val="001163F0"/>
    <w:rPr>
      <w:rFonts w:ascii="Pixel UniCode" w:hAnsi="Pixel UniCode" w:eastAsiaTheme="majorEastAsia" w:cstheme="majorBidi"/>
      <w:b/>
      <w:caps/>
      <w:color w:val="0B132B" w:themeColor="accent1"/>
      <w:spacing w:val="40"/>
      <w:sz w:val="96"/>
      <w:szCs w:val="76"/>
    </w:rPr>
  </w:style>
  <w:style w:type="paragraph" w:styleId="Undertittel">
    <w:name w:val="Subtitle"/>
    <w:basedOn w:val="Tittel"/>
    <w:next w:val="Normal"/>
    <w:link w:val="UndertittelTegn"/>
    <w:uiPriority w:val="11"/>
    <w:qFormat/>
    <w:rsid w:val="001163F0"/>
    <w:pPr>
      <w:numPr>
        <w:ilvl w:val="1"/>
      </w:numPr>
      <w:spacing w:after="240"/>
    </w:pPr>
    <w:rPr>
      <w:caps w:val="0"/>
      <w:smallCaps/>
      <w:color w:val="656565" w:themeColor="text2" w:themeTint="BF"/>
      <w:sz w:val="24"/>
      <w:szCs w:val="24"/>
      <w:u w:val="single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1163F0"/>
    <w:rPr>
      <w:rFonts w:ascii="Pixel UniCode" w:hAnsi="Pixel UniCode" w:eastAsiaTheme="majorEastAsia" w:cstheme="majorBidi"/>
      <w:b/>
      <w:smallCaps/>
      <w:color w:val="656565" w:themeColor="text2" w:themeTint="BF"/>
      <w:spacing w:val="40"/>
      <w:sz w:val="24"/>
      <w:szCs w:val="24"/>
      <w:u w:val="single"/>
    </w:rPr>
  </w:style>
  <w:style w:type="character" w:styleId="Sterk">
    <w:name w:val="Strong"/>
    <w:basedOn w:val="Standardskriftforavsnitt"/>
    <w:uiPriority w:val="22"/>
    <w:qFormat/>
    <w:rsid w:val="000117ED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0117ED"/>
    <w:rPr>
      <w:rFonts w:asciiTheme="minorHAnsi" w:hAnsiTheme="minorHAnsi" w:eastAsiaTheme="minorEastAsia" w:cstheme="minorBidi"/>
      <w:i/>
      <w:iCs/>
      <w:color w:val="151B30" w:themeColor="accent2" w:themeShade="BF"/>
      <w:sz w:val="20"/>
      <w:szCs w:val="20"/>
    </w:rPr>
  </w:style>
  <w:style w:type="paragraph" w:styleId="Ingenmellomrom">
    <w:name w:val="No Spacing"/>
    <w:uiPriority w:val="1"/>
    <w:qFormat/>
    <w:rsid w:val="000117ED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0117ED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0117ED"/>
    <w:rPr>
      <w:rFonts w:asciiTheme="majorHAnsi" w:hAnsiTheme="majorHAnsi" w:eastAsiaTheme="majorEastAsia" w:cstheme="majorBidi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17ED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151B30" w:themeColor="accent2" w:themeShade="BF"/>
      <w:spacing w:val="10"/>
      <w:szCs w:val="28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0117ED"/>
    <w:rPr>
      <w:rFonts w:asciiTheme="majorHAnsi" w:hAnsiTheme="majorHAnsi" w:eastAsiaTheme="majorEastAsia" w:cstheme="majorBidi"/>
      <w:caps/>
      <w:color w:val="151B30" w:themeColor="accent2" w:themeShade="BF"/>
      <w:spacing w:val="10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0117ED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0117ED"/>
    <w:rPr>
      <w:rFonts w:asciiTheme="minorHAnsi" w:hAnsiTheme="minorHAnsi" w:eastAsiaTheme="minorEastAsia" w:cstheme="minorBidi"/>
      <w:b/>
      <w:bCs/>
      <w:i/>
      <w:iCs/>
      <w:color w:val="151B30" w:themeColor="accent2" w:themeShade="BF"/>
      <w:spacing w:val="0"/>
      <w:w w:val="100"/>
      <w:position w:val="0"/>
      <w:sz w:val="20"/>
      <w:szCs w:val="20"/>
    </w:rPr>
  </w:style>
  <w:style w:type="character" w:styleId="Svakreferanse">
    <w:name w:val="Subtle Reference"/>
    <w:basedOn w:val="Standardskriftforavsnitt"/>
    <w:uiPriority w:val="31"/>
    <w:qFormat/>
    <w:rsid w:val="000117ED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0117ED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tittel">
    <w:name w:val="Book Title"/>
    <w:basedOn w:val="Standardskriftforavsnitt"/>
    <w:uiPriority w:val="33"/>
    <w:qFormat/>
    <w:rsid w:val="000117ED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117ED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1163F0"/>
    <w:pPr>
      <w:tabs>
        <w:tab w:val="center" w:pos="4536"/>
        <w:tab w:val="right" w:pos="9072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1163F0"/>
    <w:rPr>
      <w:rFonts w:ascii="Pixel UniCode" w:hAnsi="Pixel UniCode"/>
      <w:sz w:val="28"/>
    </w:rPr>
  </w:style>
  <w:style w:type="paragraph" w:styleId="Bunntekst">
    <w:name w:val="footer"/>
    <w:basedOn w:val="Normal"/>
    <w:link w:val="BunntekstTegn"/>
    <w:uiPriority w:val="99"/>
    <w:unhideWhenUsed/>
    <w:rsid w:val="001163F0"/>
    <w:pPr>
      <w:tabs>
        <w:tab w:val="center" w:pos="4536"/>
        <w:tab w:val="right" w:pos="9072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1163F0"/>
    <w:rPr>
      <w:rFonts w:ascii="Pixel UniCode" w:hAnsi="Pixel UniCode"/>
      <w:sz w:val="28"/>
    </w:rPr>
  </w:style>
  <w:style w:type="paragraph" w:styleId="NormalWeb">
    <w:name w:val="Normal (Web)"/>
    <w:basedOn w:val="Normal"/>
    <w:uiPriority w:val="99"/>
    <w:semiHidden/>
    <w:unhideWhenUsed/>
    <w:rsid w:val="001163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8C2F2B"/>
    <w:rPr>
      <w:color w:val="0B132B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2F2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B03A69"/>
    <w:pPr>
      <w:ind w:left="720"/>
      <w:contextualSpacing/>
    </w:pPr>
  </w:style>
  <w:style w:type="paragraph" w:styleId="curriculum-goal" w:customStyle="1">
    <w:name w:val="curriculum-goal"/>
    <w:basedOn w:val="Normal"/>
    <w:rsid w:val="002C7B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pacing w:val="0"/>
      <w:sz w:val="24"/>
      <w:szCs w:val="24"/>
      <w:lang w:eastAsia="nb-NO"/>
    </w:rPr>
  </w:style>
  <w:style w:type="character" w:styleId="curriculum-goalitem-text" w:customStyle="1">
    <w:name w:val="curriculum-goal__item-text"/>
    <w:basedOn w:val="Standardskriftforavsnitt"/>
    <w:rsid w:val="002C7BAD"/>
  </w:style>
  <w:style w:type="character" w:styleId="curriculum-verbword" w:customStyle="1">
    <w:name w:val="curriculum-verb__word"/>
    <w:basedOn w:val="Standardskriftforavsnitt"/>
    <w:rsid w:val="002C7BAD"/>
  </w:style>
  <w:style w:type="character" w:styleId="Fulgthyperkobling">
    <w:name w:val="FollowedHyperlink"/>
    <w:basedOn w:val="Standardskriftforavsnitt"/>
    <w:uiPriority w:val="99"/>
    <w:semiHidden/>
    <w:unhideWhenUsed/>
    <w:rsid w:val="001B60E2"/>
    <w:rPr>
      <w:color w:val="1C25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87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3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53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5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01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0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067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3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779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85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96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7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4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6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19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8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598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3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50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50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7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4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youtube.com/watch?v=7rb_Bhvh8k4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bowlinggenius.com/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tti\Downloads\Prosjekt%20Mal.dotx" TargetMode="External"/></Relationships>
</file>

<file path=word/theme/theme1.xml><?xml version="1.0" encoding="utf-8"?>
<a:theme xmlns:a="http://schemas.openxmlformats.org/drawingml/2006/main" name="Office-tema">
  <a:themeElements>
    <a:clrScheme name="Slidehelper - 01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B132B"/>
      </a:accent1>
      <a:accent2>
        <a:srgbClr val="1C2541"/>
      </a:accent2>
      <a:accent3>
        <a:srgbClr val="3A506B"/>
      </a:accent3>
      <a:accent4>
        <a:srgbClr val="5BC0BE"/>
      </a:accent4>
      <a:accent5>
        <a:srgbClr val="6FFFE9"/>
      </a:accent5>
      <a:accent6>
        <a:srgbClr val="BFBFBF"/>
      </a:accent6>
      <a:hlink>
        <a:srgbClr val="0B132B"/>
      </a:hlink>
      <a:folHlink>
        <a:srgbClr val="1C25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F1C579F81CAC469CF39A30084A2D68" ma:contentTypeVersion="4" ma:contentTypeDescription="Opprett et nytt dokument." ma:contentTypeScope="" ma:versionID="570aa0cf49d4ce135d2a1184fdb1f66e">
  <xsd:schema xmlns:xsd="http://www.w3.org/2001/XMLSchema" xmlns:xs="http://www.w3.org/2001/XMLSchema" xmlns:p="http://schemas.microsoft.com/office/2006/metadata/properties" xmlns:ns2="9964d249-6b9b-48b8-90f1-2f792b871e8e" targetNamespace="http://schemas.microsoft.com/office/2006/metadata/properties" ma:root="true" ma:fieldsID="8e3e5b79e0b1d0886b974a371bd46125" ns2:_="">
    <xsd:import namespace="9964d249-6b9b-48b8-90f1-2f792b871e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4d249-6b9b-48b8-90f1-2f792b871e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4d249-6b9b-48b8-90f1-2f792b871e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D4C7E-FC4A-4227-BC55-EA2103A31600}"/>
</file>

<file path=customXml/itemProps2.xml><?xml version="1.0" encoding="utf-8"?>
<ds:datastoreItem xmlns:ds="http://schemas.openxmlformats.org/officeDocument/2006/customXml" ds:itemID="{ACD1415F-C0D3-46EE-A93F-8516D210E4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C72FF-6535-41AF-84FC-D3D369D775B1}">
  <ds:schemaRefs>
    <ds:schemaRef ds:uri="http://schemas.microsoft.com/office/2006/metadata/properties"/>
    <ds:schemaRef ds:uri="http://schemas.microsoft.com/office/infopath/2007/PartnerControls"/>
    <ds:schemaRef ds:uri="8ddb0bdc-723c-4eed-8779-90b9a13df877"/>
  </ds:schemaRefs>
</ds:datastoreItem>
</file>

<file path=customXml/itemProps4.xml><?xml version="1.0" encoding="utf-8"?>
<ds:datastoreItem xmlns:ds="http://schemas.openxmlformats.org/officeDocument/2006/customXml" ds:itemID="{EE09708A-0CD6-4636-8D6F-7B48D8096F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Prosjekt Mal.dotx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Dutti</dc:creator>
  <keywords/>
  <dc:description/>
  <lastModifiedBy>Stein Åke Bjørk</lastModifiedBy>
  <revision>13</revision>
  <dcterms:created xsi:type="dcterms:W3CDTF">2023-09-28T12:47:00.0000000Z</dcterms:created>
  <dcterms:modified xsi:type="dcterms:W3CDTF">2023-09-28T13:02:38.5194601Z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0x0101003CF1C579F81CAC469CF39A30084A2D68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iteId">
    <vt:lpwstr>3d50ddd4-00a1-4ab7-9788-decf14a8728f</vt:lpwstr>
  </property>
  <property fmtid="{D5CDD505-2E9C-101B-9397-08002B2CF9AE}" pid="5" name="MSIP_Label_06768ce0-ceaf-4778-8ab1-e65d26fe9939_ActionId">
    <vt:lpwstr>e4a9ef01-b50c-4754-bc85-6eb8fb4affef</vt:lpwstr>
  </property>
  <property fmtid="{D5CDD505-2E9C-101B-9397-08002B2CF9AE}" pid="6" name="MSIP_Label_06768ce0-ceaf-4778-8ab1-e65d26fe9939_Method">
    <vt:lpwstr>Standard</vt:lpwstr>
  </property>
  <property fmtid="{D5CDD505-2E9C-101B-9397-08002B2CF9AE}" pid="7" name="MSIP_Label_06768ce0-ceaf-4778-8ab1-e65d26fe9939_SetDate">
    <vt:lpwstr>2021-05-21T09:59:58Z</vt:lpwstr>
  </property>
  <property fmtid="{D5CDD505-2E9C-101B-9397-08002B2CF9AE}" pid="8" name="MSIP_Label_06768ce0-ceaf-4778-8ab1-e65d26fe9939_Name">
    <vt:lpwstr>Begrenset - PROD</vt:lpwstr>
  </property>
  <property fmtid="{D5CDD505-2E9C-101B-9397-08002B2CF9AE}" pid="9" name="MSIP_Label_06768ce0-ceaf-4778-8ab1-e65d26fe9939_ContentBits">
    <vt:lpwstr>0</vt:lpwstr>
  </property>
</Properties>
</file>