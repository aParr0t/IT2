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7CA4" w14:textId="3FC55D29" w:rsidR="00B475EC" w:rsidRDefault="00F37683" w:rsidP="00B05965">
      <w:pPr>
        <w:pStyle w:val="Tittel"/>
        <w:ind w:left="360"/>
      </w:pPr>
      <w:r>
        <w:t>«</w:t>
      </w:r>
      <w:r w:rsidR="00B3274A">
        <w:t>Sykkelutleie</w:t>
      </w:r>
      <w:r>
        <w:t>»</w:t>
      </w:r>
    </w:p>
    <w:p w14:paraId="171C8569" w14:textId="38C0F661" w:rsidR="001163F0" w:rsidRDefault="001E428D" w:rsidP="001163F0">
      <w:pPr>
        <w:pStyle w:val="Undertittel"/>
      </w:pPr>
      <w:r>
        <w:t>Prosjekt</w:t>
      </w:r>
      <w:r w:rsidR="00BF078C">
        <w:t>2</w:t>
      </w:r>
    </w:p>
    <w:p w14:paraId="3C36BAED" w14:textId="70CFDF1A" w:rsidR="001163F0" w:rsidRDefault="001163F0" w:rsidP="001163F0">
      <w:pPr>
        <w:pStyle w:val="Overskrift1"/>
      </w:pPr>
      <w:r>
        <w:t xml:space="preserve">Oppgave: </w:t>
      </w:r>
    </w:p>
    <w:p w14:paraId="14C4B88C" w14:textId="01758BB1" w:rsidR="00BB1C2D" w:rsidRDefault="00B3274A" w:rsidP="00934ED7">
      <w:r>
        <w:t>Du skal utvikle en Python-løsning for sykkelutleie</w:t>
      </w:r>
    </w:p>
    <w:p w14:paraId="6309A2DE" w14:textId="341F2767" w:rsidR="00A63376" w:rsidRDefault="00A63376" w:rsidP="00934ED7"/>
    <w:p w14:paraId="17782FC0" w14:textId="6D4736F8" w:rsidR="00DE3409" w:rsidRDefault="008B4E6F" w:rsidP="00DE3409">
      <w:r w:rsidRPr="00497D51">
        <w:rPr>
          <w:rStyle w:val="Overskrift2Tegn"/>
        </w:rPr>
        <w:t>Del</w:t>
      </w:r>
      <w:r w:rsidR="005F37FB" w:rsidRPr="00497D51">
        <w:rPr>
          <w:rStyle w:val="Overskrift2Tegn"/>
        </w:rPr>
        <w:t xml:space="preserve"> </w:t>
      </w:r>
      <w:r w:rsidRPr="00497D51">
        <w:rPr>
          <w:rStyle w:val="Overskrift2Tegn"/>
        </w:rPr>
        <w:t>1:</w:t>
      </w:r>
      <w:r w:rsidR="00344A95" w:rsidRPr="00497D51">
        <w:rPr>
          <w:rStyle w:val="Overskrift2Tegn"/>
        </w:rPr>
        <w:t xml:space="preserve"> </w:t>
      </w:r>
      <w:r w:rsidR="00DE3409">
        <w:rPr>
          <w:rStyle w:val="Overskrift2Tegn"/>
        </w:rPr>
        <w:t>Oppstart med utvikling av tenkt løsning med klassediagram (UML)</w:t>
      </w:r>
      <w:r w:rsidR="000E0E80">
        <w:rPr>
          <w:rStyle w:val="Overskrift2Tegn"/>
        </w:rPr>
        <w:t xml:space="preserve"> </w:t>
      </w:r>
    </w:p>
    <w:p w14:paraId="02ED9EAE" w14:textId="46C98034" w:rsidR="009F4847" w:rsidRDefault="00DE3409" w:rsidP="00DE3409">
      <w:pPr>
        <w:pStyle w:val="Listeavsnitt"/>
        <w:numPr>
          <w:ilvl w:val="0"/>
          <w:numId w:val="20"/>
        </w:numPr>
      </w:pPr>
      <w:r>
        <w:t>Tegn UML for alle klasser du vet du trenger og skriv opp de attributtene og metodene du tror du vil trenge</w:t>
      </w:r>
      <w:r w:rsidR="00874750">
        <w:t xml:space="preserve"> (skisse)</w:t>
      </w:r>
    </w:p>
    <w:p w14:paraId="7D055D07" w14:textId="59324C36" w:rsidR="00DE3409" w:rsidRDefault="00B81831" w:rsidP="00DE3409">
      <w:pPr>
        <w:pStyle w:val="Listeavsnitt"/>
        <w:numPr>
          <w:ilvl w:val="0"/>
          <w:numId w:val="20"/>
        </w:numPr>
      </w:pPr>
      <w:r>
        <w:t>Tegn opp menysystemet du ønsker å lage (skisse)</w:t>
      </w:r>
    </w:p>
    <w:p w14:paraId="3C8EA3A2" w14:textId="77777777" w:rsidR="00EC61C7" w:rsidRDefault="00EC61C7" w:rsidP="00EC61C7">
      <w:pPr>
        <w:rPr>
          <w:rStyle w:val="Overskrift2Tegn"/>
        </w:rPr>
      </w:pPr>
    </w:p>
    <w:p w14:paraId="7381FE68" w14:textId="39387B54" w:rsidR="00EC61C7" w:rsidRDefault="00EC61C7" w:rsidP="00EC61C7">
      <w:pPr>
        <w:rPr>
          <w:rStyle w:val="Overskrift2Tegn"/>
        </w:rPr>
      </w:pPr>
      <w:r w:rsidRPr="00EC61C7">
        <w:rPr>
          <w:rStyle w:val="Overskrift2Tegn"/>
        </w:rPr>
        <w:t xml:space="preserve">Del </w:t>
      </w:r>
      <w:r w:rsidR="00F005B9">
        <w:rPr>
          <w:rStyle w:val="Overskrift2Tegn"/>
        </w:rPr>
        <w:t>2</w:t>
      </w:r>
      <w:r w:rsidRPr="00EC61C7">
        <w:rPr>
          <w:rStyle w:val="Overskrift2Tegn"/>
        </w:rPr>
        <w:t>: Programmere løsningen</w:t>
      </w:r>
    </w:p>
    <w:p w14:paraId="2ACD79E7" w14:textId="33145FEC" w:rsidR="00497D51" w:rsidRDefault="00EC61C7" w:rsidP="00FD20FE">
      <w:pPr>
        <w:pStyle w:val="Listeavsnitt"/>
        <w:numPr>
          <w:ilvl w:val="0"/>
          <w:numId w:val="27"/>
        </w:numPr>
      </w:pPr>
      <w:r>
        <w:t xml:space="preserve">Dere </w:t>
      </w:r>
      <w:r w:rsidR="00A05E9B">
        <w:t>skal ta egne avgjørelser for hvordan deres system skal se ut, men det må dekke alle kravene under krav og kriterier.</w:t>
      </w:r>
    </w:p>
    <w:p w14:paraId="081E23E5" w14:textId="77777777" w:rsidR="00E503F6" w:rsidRDefault="00E503F6">
      <w:pPr>
        <w:rPr>
          <w:rFonts w:eastAsiaTheme="majorEastAsia" w:cstheme="majorBidi"/>
          <w:caps/>
          <w:color w:val="3A506B" w:themeColor="accent3"/>
          <w:sz w:val="36"/>
          <w:szCs w:val="36"/>
        </w:rPr>
      </w:pPr>
      <w:r>
        <w:br w:type="page"/>
      </w:r>
    </w:p>
    <w:p w14:paraId="0620674D" w14:textId="77777777" w:rsidR="009B5840" w:rsidRPr="00B05965" w:rsidRDefault="009B5840" w:rsidP="009B5840">
      <w:pPr>
        <w:pStyle w:val="Overskrift1"/>
      </w:pPr>
      <w:r w:rsidRPr="00B05965">
        <w:lastRenderedPageBreak/>
        <w:t>Krav og kr</w:t>
      </w:r>
      <w:r w:rsidRPr="00B05965">
        <w:rPr>
          <w:color w:val="5BC0BE" w:themeColor="accent4"/>
        </w:rPr>
        <w:t>it</w:t>
      </w:r>
      <w:r w:rsidRPr="00B05965">
        <w:t>erier:</w:t>
      </w:r>
    </w:p>
    <w:p w14:paraId="686491B5" w14:textId="2194007A" w:rsidR="00AF59B5" w:rsidRDefault="00AF59B5" w:rsidP="00B81831">
      <w:pPr>
        <w:rPr>
          <w:b/>
          <w:bCs/>
        </w:rPr>
      </w:pPr>
      <w:r>
        <w:rPr>
          <w:b/>
          <w:bCs/>
        </w:rPr>
        <w:t>Obs: Trenger ikke arv i denne innleveringen</w:t>
      </w:r>
    </w:p>
    <w:p w14:paraId="3F09AF2D" w14:textId="405A6F17" w:rsidR="001A4357" w:rsidRPr="007D18B7" w:rsidRDefault="00B81831" w:rsidP="00B81831">
      <w:pPr>
        <w:rPr>
          <w:b/>
          <w:bCs/>
        </w:rPr>
      </w:pPr>
      <w:r w:rsidRPr="007D18B7">
        <w:rPr>
          <w:b/>
          <w:bCs/>
        </w:rPr>
        <w:t>Kunde</w:t>
      </w:r>
    </w:p>
    <w:p w14:paraId="53695F45" w14:textId="1D285548" w:rsidR="00183BD6" w:rsidRDefault="00183BD6" w:rsidP="00C95119">
      <w:pPr>
        <w:pStyle w:val="Listeavsnitt"/>
        <w:numPr>
          <w:ilvl w:val="0"/>
          <w:numId w:val="21"/>
        </w:numPr>
      </w:pPr>
      <w:r>
        <w:t xml:space="preserve">Lage </w:t>
      </w:r>
      <w:r w:rsidR="008D16F1">
        <w:t>kunde</w:t>
      </w:r>
    </w:p>
    <w:p w14:paraId="4FB1C43C" w14:textId="1C4593A4" w:rsidR="00183BD6" w:rsidRDefault="00183BD6" w:rsidP="00C95119">
      <w:pPr>
        <w:pStyle w:val="Listeavsnitt"/>
        <w:numPr>
          <w:ilvl w:val="0"/>
          <w:numId w:val="21"/>
        </w:numPr>
      </w:pPr>
      <w:r>
        <w:t>Logge inn</w:t>
      </w:r>
    </w:p>
    <w:p w14:paraId="343DCE46" w14:textId="5AA57663" w:rsidR="008F7A1E" w:rsidRDefault="008F7A1E" w:rsidP="00C95119">
      <w:pPr>
        <w:pStyle w:val="Listeavsnitt"/>
        <w:numPr>
          <w:ilvl w:val="0"/>
          <w:numId w:val="21"/>
        </w:numPr>
      </w:pPr>
      <w:r>
        <w:t>Velge butikk</w:t>
      </w:r>
    </w:p>
    <w:p w14:paraId="37201B9E" w14:textId="19725D13" w:rsidR="00C95119" w:rsidRDefault="00C95119" w:rsidP="00C95119">
      <w:pPr>
        <w:pStyle w:val="Listeavsnitt"/>
        <w:numPr>
          <w:ilvl w:val="0"/>
          <w:numId w:val="21"/>
        </w:numPr>
      </w:pPr>
      <w:r>
        <w:t>Se ledige sykler</w:t>
      </w:r>
    </w:p>
    <w:p w14:paraId="23333F2A" w14:textId="6135D9F4" w:rsidR="00C95119" w:rsidRDefault="00C95119" w:rsidP="00C95119">
      <w:pPr>
        <w:pStyle w:val="Listeavsnitt"/>
        <w:numPr>
          <w:ilvl w:val="0"/>
          <w:numId w:val="21"/>
        </w:numPr>
      </w:pPr>
      <w:r>
        <w:t>Leie sykler til 50kr timen</w:t>
      </w:r>
    </w:p>
    <w:p w14:paraId="69F74938" w14:textId="7DBB9725" w:rsidR="00C95119" w:rsidRDefault="003F78BB" w:rsidP="00C95119">
      <w:pPr>
        <w:pStyle w:val="Listeavsnitt"/>
        <w:numPr>
          <w:ilvl w:val="0"/>
          <w:numId w:val="21"/>
        </w:numPr>
      </w:pPr>
      <w:r>
        <w:t>Leie sykler til 200kr per dag</w:t>
      </w:r>
    </w:p>
    <w:p w14:paraId="20A2515E" w14:textId="7183EA81" w:rsidR="003F78BB" w:rsidRDefault="003F78BB" w:rsidP="00C95119">
      <w:pPr>
        <w:pStyle w:val="Listeavsnitt"/>
        <w:numPr>
          <w:ilvl w:val="0"/>
          <w:numId w:val="21"/>
        </w:numPr>
      </w:pPr>
      <w:r>
        <w:t>Leie sykler til 600kr per uke</w:t>
      </w:r>
    </w:p>
    <w:p w14:paraId="6CC84228" w14:textId="2F1ABFD5" w:rsidR="006F46C7" w:rsidRDefault="006F46C7" w:rsidP="00C95119">
      <w:pPr>
        <w:pStyle w:val="Listeavsnitt"/>
        <w:numPr>
          <w:ilvl w:val="0"/>
          <w:numId w:val="21"/>
        </w:numPr>
      </w:pPr>
      <w:r>
        <w:t>Familierabatt</w:t>
      </w:r>
    </w:p>
    <w:p w14:paraId="2342D811" w14:textId="2BC75771" w:rsidR="006F46C7" w:rsidRDefault="006F46C7" w:rsidP="006F46C7">
      <w:pPr>
        <w:pStyle w:val="Listeavsnitt"/>
        <w:numPr>
          <w:ilvl w:val="1"/>
          <w:numId w:val="21"/>
        </w:numPr>
      </w:pPr>
      <w:r>
        <w:t xml:space="preserve">Ved leie av 3-5 sykler så får </w:t>
      </w:r>
      <w:r w:rsidR="00183BD6">
        <w:t>kunden</w:t>
      </w:r>
      <w:r>
        <w:t xml:space="preserve"> 30% rabatt</w:t>
      </w:r>
      <w:r w:rsidR="0094732C">
        <w:t xml:space="preserve"> på totalprisen</w:t>
      </w:r>
      <w:r>
        <w:t>, gjelder alle kombinasjoner over.</w:t>
      </w:r>
    </w:p>
    <w:p w14:paraId="5FF9BCC5" w14:textId="223944AD" w:rsidR="008B2E85" w:rsidRDefault="008B2E85" w:rsidP="008B2E85">
      <w:pPr>
        <w:pStyle w:val="Listeavsnitt"/>
        <w:numPr>
          <w:ilvl w:val="0"/>
          <w:numId w:val="21"/>
        </w:numPr>
      </w:pPr>
      <w:r>
        <w:t>Se historikk</w:t>
      </w:r>
    </w:p>
    <w:p w14:paraId="0A0C6303" w14:textId="525E7FA2" w:rsidR="008B2E85" w:rsidRDefault="00D20E00" w:rsidP="008B2E85">
      <w:pPr>
        <w:pStyle w:val="Listeavsnitt"/>
        <w:numPr>
          <w:ilvl w:val="1"/>
          <w:numId w:val="21"/>
        </w:numPr>
      </w:pPr>
      <w:r>
        <w:t>A</w:t>
      </w:r>
      <w:r w:rsidR="008B2E85">
        <w:t>ktiv</w:t>
      </w:r>
      <w:r>
        <w:t xml:space="preserve"> sykkel-leie</w:t>
      </w:r>
    </w:p>
    <w:p w14:paraId="0BAD45E2" w14:textId="659CFC16" w:rsidR="00D20E00" w:rsidRDefault="00424574" w:rsidP="008B2E85">
      <w:pPr>
        <w:pStyle w:val="Listeavsnitt"/>
        <w:numPr>
          <w:ilvl w:val="1"/>
          <w:numId w:val="21"/>
        </w:numPr>
      </w:pPr>
      <w:r>
        <w:t>Innleverte/leide</w:t>
      </w:r>
      <w:r w:rsidR="00D20E00">
        <w:t xml:space="preserve"> sykler over tid</w:t>
      </w:r>
    </w:p>
    <w:p w14:paraId="6E17D6BF" w14:textId="29940829" w:rsidR="00C95119" w:rsidRPr="007D18B7" w:rsidRDefault="00C95119" w:rsidP="00B81831">
      <w:pPr>
        <w:rPr>
          <w:b/>
          <w:bCs/>
        </w:rPr>
      </w:pPr>
      <w:r w:rsidRPr="007D18B7">
        <w:rPr>
          <w:b/>
          <w:bCs/>
        </w:rPr>
        <w:t>Butikk</w:t>
      </w:r>
    </w:p>
    <w:p w14:paraId="2C1BEC63" w14:textId="59964888" w:rsidR="00183BD6" w:rsidRDefault="00183BD6" w:rsidP="0094732C">
      <w:pPr>
        <w:pStyle w:val="Listeavsnitt"/>
        <w:numPr>
          <w:ilvl w:val="0"/>
          <w:numId w:val="22"/>
        </w:numPr>
      </w:pPr>
      <w:r>
        <w:t>Lage butikk</w:t>
      </w:r>
    </w:p>
    <w:p w14:paraId="756966D7" w14:textId="223E5B67" w:rsidR="00183BD6" w:rsidRDefault="00183BD6" w:rsidP="0094732C">
      <w:pPr>
        <w:pStyle w:val="Listeavsnitt"/>
        <w:numPr>
          <w:ilvl w:val="0"/>
          <w:numId w:val="22"/>
        </w:numPr>
      </w:pPr>
      <w:r>
        <w:t>Logge inn</w:t>
      </w:r>
    </w:p>
    <w:p w14:paraId="102A339D" w14:textId="54F3E819" w:rsidR="0094732C" w:rsidRDefault="0094732C" w:rsidP="0094732C">
      <w:pPr>
        <w:pStyle w:val="Listeavsnitt"/>
        <w:numPr>
          <w:ilvl w:val="0"/>
          <w:numId w:val="22"/>
        </w:numPr>
      </w:pPr>
      <w:r>
        <w:t>Lage en faktura når syklene blir levert</w:t>
      </w:r>
    </w:p>
    <w:p w14:paraId="3B06AF06" w14:textId="5664F9CE" w:rsidR="0008146C" w:rsidRDefault="0008146C" w:rsidP="0094732C">
      <w:pPr>
        <w:pStyle w:val="Listeavsnitt"/>
        <w:numPr>
          <w:ilvl w:val="0"/>
          <w:numId w:val="22"/>
        </w:numPr>
      </w:pPr>
      <w:r>
        <w:t xml:space="preserve">Vise </w:t>
      </w:r>
      <w:r w:rsidR="005E513E" w:rsidRPr="005E513E">
        <w:t>lagerbeholdning</w:t>
      </w:r>
      <w:r w:rsidR="005E513E">
        <w:t>en</w:t>
      </w:r>
    </w:p>
    <w:p w14:paraId="7AD038E9" w14:textId="144506E0" w:rsidR="00761F74" w:rsidRDefault="00761F74" w:rsidP="0094732C">
      <w:pPr>
        <w:pStyle w:val="Listeavsnitt"/>
        <w:numPr>
          <w:ilvl w:val="0"/>
          <w:numId w:val="22"/>
        </w:numPr>
      </w:pPr>
      <w:r>
        <w:t>Endre lagerbeholdning (kjøpe inn eller kaste ødelagte sykler)</w:t>
      </w:r>
    </w:p>
    <w:p w14:paraId="01A9CBD0" w14:textId="28B16A84" w:rsidR="00B90178" w:rsidRDefault="005E513E" w:rsidP="0094732C">
      <w:pPr>
        <w:pStyle w:val="Listeavsnitt"/>
        <w:numPr>
          <w:ilvl w:val="0"/>
          <w:numId w:val="22"/>
        </w:numPr>
      </w:pPr>
      <w:r>
        <w:t>Sjekke</w:t>
      </w:r>
      <w:r w:rsidRPr="005E513E">
        <w:t xml:space="preserve"> forespørsler på time-, daglig- og ukentlig basis ved å </w:t>
      </w:r>
      <w:proofErr w:type="spellStart"/>
      <w:r w:rsidRPr="005E513E">
        <w:t>kryssverifisere</w:t>
      </w:r>
      <w:proofErr w:type="spellEnd"/>
      <w:r w:rsidRPr="005E513E">
        <w:t xml:space="preserve"> lagerbeholdning</w:t>
      </w:r>
      <w:r>
        <w:t>en</w:t>
      </w:r>
      <w:r w:rsidR="00FD20FE">
        <w:t xml:space="preserve">. (er det nok ledige </w:t>
      </w:r>
      <w:r w:rsidR="00FD20FE">
        <w:lastRenderedPageBreak/>
        <w:t>sykler for forespørselen. Tenk en kunde ringer og en butikkansatt sjekker ledige sykler)</w:t>
      </w:r>
    </w:p>
    <w:p w14:paraId="294312F7" w14:textId="2602DC4F" w:rsidR="00A05E9B" w:rsidRPr="00874750" w:rsidRDefault="00A05E9B" w:rsidP="00A05E9B">
      <w:pPr>
        <w:rPr>
          <w:b/>
          <w:bCs/>
        </w:rPr>
      </w:pPr>
      <w:r w:rsidRPr="00874750">
        <w:rPr>
          <w:b/>
          <w:bCs/>
        </w:rPr>
        <w:t>Teknisk</w:t>
      </w:r>
    </w:p>
    <w:p w14:paraId="56CA8921" w14:textId="6411697A" w:rsidR="00A05E9B" w:rsidRDefault="00A05E9B" w:rsidP="00A05E9B">
      <w:pPr>
        <w:pStyle w:val="Listeavsnitt"/>
        <w:numPr>
          <w:ilvl w:val="0"/>
          <w:numId w:val="24"/>
        </w:numPr>
      </w:pPr>
      <w:r>
        <w:t>Skal være løst med OOP</w:t>
      </w:r>
      <w:r w:rsidR="00E848DC">
        <w:t>-tankegang</w:t>
      </w:r>
    </w:p>
    <w:p w14:paraId="649F947A" w14:textId="5148624D" w:rsidR="00651CC2" w:rsidRDefault="00651CC2" w:rsidP="00A05E9B">
      <w:pPr>
        <w:pStyle w:val="Listeavsnitt"/>
        <w:numPr>
          <w:ilvl w:val="0"/>
          <w:numId w:val="24"/>
        </w:numPr>
      </w:pPr>
      <w:r>
        <w:t>Du skal kunne lage en bruker (så enkelt du selv føler for</w:t>
      </w:r>
      <w:r w:rsidR="0075350F">
        <w:t>, men bruk en klasse der det gir mening)</w:t>
      </w:r>
    </w:p>
    <w:p w14:paraId="4AAAABE4" w14:textId="70875D5C" w:rsidR="00651CC2" w:rsidRDefault="00651CC2" w:rsidP="00A05E9B">
      <w:pPr>
        <w:pStyle w:val="Listeavsnitt"/>
        <w:numPr>
          <w:ilvl w:val="0"/>
          <w:numId w:val="24"/>
        </w:numPr>
      </w:pPr>
      <w:r>
        <w:t>Du skal kunne logge inn</w:t>
      </w:r>
      <w:r w:rsidR="0075350F">
        <w:t xml:space="preserve"> (trenger ikke sikkerhet)</w:t>
      </w:r>
    </w:p>
    <w:p w14:paraId="03456E05" w14:textId="0B085147" w:rsidR="00297F47" w:rsidRDefault="00297F47" w:rsidP="00A05E9B">
      <w:pPr>
        <w:pStyle w:val="Listeavsnitt"/>
        <w:numPr>
          <w:ilvl w:val="0"/>
          <w:numId w:val="24"/>
        </w:numPr>
      </w:pPr>
      <w:r>
        <w:t xml:space="preserve">All informasjon skal lagres og hentes opp igjen underveis fra en fil. </w:t>
      </w:r>
      <w:r w:rsidR="0075350F">
        <w:t xml:space="preserve">Du skal kunne se </w:t>
      </w:r>
      <w:r w:rsidR="00981F5E">
        <w:t>i</w:t>
      </w:r>
      <w:r w:rsidR="0075350F">
        <w:t xml:space="preserve"> </w:t>
      </w:r>
      <w:r w:rsidR="00981F5E">
        <w:t>fil</w:t>
      </w:r>
      <w:r w:rsidR="0075350F">
        <w:t xml:space="preserve">en </w:t>
      </w:r>
      <w:r w:rsidR="00981F5E">
        <w:t xml:space="preserve">hvilken kunde som har kjøpt hva. </w:t>
      </w:r>
      <w:r w:rsidR="008B2E85">
        <w:t>Når en kunde leverer sykkel tilbake så skal infoen bevares på en eller annen måte sånn at man kan se kundehistorikk.</w:t>
      </w:r>
    </w:p>
    <w:p w14:paraId="5922D01B" w14:textId="08F9F0F5" w:rsidR="00E848DC" w:rsidRDefault="00E848DC" w:rsidP="00A05E9B">
      <w:pPr>
        <w:pStyle w:val="Listeavsnitt"/>
        <w:numPr>
          <w:ilvl w:val="0"/>
          <w:numId w:val="24"/>
        </w:numPr>
      </w:pPr>
      <w:r>
        <w:t xml:space="preserve">Oppgaven skal </w:t>
      </w:r>
      <w:r w:rsidR="00DE125F">
        <w:t xml:space="preserve">settes opp med </w:t>
      </w:r>
      <w:proofErr w:type="spellStart"/>
      <w:r w:rsidR="00DE125F">
        <w:t>Git-backup</w:t>
      </w:r>
      <w:proofErr w:type="spellEnd"/>
    </w:p>
    <w:p w14:paraId="1FEBCE8D" w14:textId="77777777" w:rsidR="00F005B9" w:rsidRDefault="00F005B9" w:rsidP="00874750">
      <w:pPr>
        <w:rPr>
          <w:b/>
          <w:bCs/>
        </w:rPr>
      </w:pPr>
    </w:p>
    <w:p w14:paraId="5B7C977B" w14:textId="77777777" w:rsidR="00E21845" w:rsidRDefault="00E21845">
      <w:pPr>
        <w:rPr>
          <w:b/>
          <w:bCs/>
        </w:rPr>
      </w:pPr>
      <w:r>
        <w:rPr>
          <w:b/>
          <w:bCs/>
        </w:rPr>
        <w:br w:type="page"/>
      </w:r>
    </w:p>
    <w:p w14:paraId="5AEFF8A5" w14:textId="4BF6F0B1" w:rsidR="00874750" w:rsidRPr="00874750" w:rsidRDefault="00A1412E" w:rsidP="00874750">
      <w:pPr>
        <w:rPr>
          <w:b/>
          <w:bCs/>
        </w:rPr>
      </w:pPr>
      <w:r>
        <w:rPr>
          <w:b/>
          <w:bCs/>
        </w:rPr>
        <w:lastRenderedPageBreak/>
        <w:t>Dokumentasjon i prosjekt2.docx</w:t>
      </w:r>
    </w:p>
    <w:p w14:paraId="75B17A00" w14:textId="197A0C47" w:rsidR="002B1126" w:rsidRDefault="002B1126" w:rsidP="00696ED8">
      <w:r>
        <w:t xml:space="preserve">Alt under skal </w:t>
      </w:r>
      <w:r w:rsidR="00696ED8">
        <w:t xml:space="preserve">lagres i Word-filen </w:t>
      </w:r>
      <w:r w:rsidR="00696ED8" w:rsidRPr="00696ED8">
        <w:rPr>
          <w:b/>
          <w:bCs/>
        </w:rPr>
        <w:t>prosjekt2.docx</w:t>
      </w:r>
    </w:p>
    <w:p w14:paraId="3E5C689F" w14:textId="73A0AA48" w:rsidR="000465E8" w:rsidRDefault="000465E8" w:rsidP="00874750">
      <w:pPr>
        <w:pStyle w:val="Listeavsnitt"/>
        <w:numPr>
          <w:ilvl w:val="0"/>
          <w:numId w:val="10"/>
        </w:numPr>
      </w:pPr>
      <w:r>
        <w:t>Klassediagram fra del1</w:t>
      </w:r>
      <w:r w:rsidR="00DE0BFF">
        <w:t xml:space="preserve"> (skissert UML)</w:t>
      </w:r>
    </w:p>
    <w:p w14:paraId="4B2D095B" w14:textId="1A1CFA2C" w:rsidR="00874750" w:rsidRDefault="000465E8" w:rsidP="00874750">
      <w:pPr>
        <w:pStyle w:val="Listeavsnitt"/>
        <w:numPr>
          <w:ilvl w:val="0"/>
          <w:numId w:val="10"/>
        </w:numPr>
      </w:pPr>
      <w:r>
        <w:t xml:space="preserve">Klassediagram fra faktisk ferdig løsning </w:t>
      </w:r>
      <w:r w:rsidR="00874750">
        <w:t>og skrive om forskjellen fra s</w:t>
      </w:r>
      <w:r w:rsidR="00DE0BFF">
        <w:t>kissert UML</w:t>
      </w:r>
      <w:r w:rsidR="00874750">
        <w:t xml:space="preserve"> til ferdig program</w:t>
      </w:r>
      <w:r w:rsidR="00DE0BFF">
        <w:t xml:space="preserve"> UML</w:t>
      </w:r>
    </w:p>
    <w:p w14:paraId="7599EE3C" w14:textId="2D62E7B6" w:rsidR="00874750" w:rsidRDefault="00874750" w:rsidP="00874750">
      <w:pPr>
        <w:pStyle w:val="Listeavsnitt"/>
        <w:numPr>
          <w:ilvl w:val="1"/>
          <w:numId w:val="10"/>
        </w:numPr>
      </w:pPr>
      <w:r>
        <w:t xml:space="preserve">Skriv litt om hva du har lært her i </w:t>
      </w:r>
      <w:r w:rsidR="00073AA0">
        <w:t>prosessen</w:t>
      </w:r>
      <w:r>
        <w:t>.</w:t>
      </w:r>
    </w:p>
    <w:p w14:paraId="75C040E5" w14:textId="3BA169D1" w:rsidR="00DE125F" w:rsidRDefault="00DE125F" w:rsidP="00DE125F">
      <w:pPr>
        <w:pStyle w:val="Listeavsnitt"/>
        <w:numPr>
          <w:ilvl w:val="0"/>
          <w:numId w:val="10"/>
        </w:numPr>
      </w:pPr>
      <w:r>
        <w:t xml:space="preserve">Skriv om hva </w:t>
      </w:r>
      <w:proofErr w:type="spellStart"/>
      <w:r>
        <w:t>Git</w:t>
      </w:r>
      <w:proofErr w:type="spellEnd"/>
      <w:r>
        <w:t xml:space="preserve"> brukes til og hvorfor dette er viktig innen programmering. Maks 500 ord.</w:t>
      </w:r>
    </w:p>
    <w:p w14:paraId="3A653814" w14:textId="2CC0F831" w:rsidR="006F27EC" w:rsidRDefault="006F27EC" w:rsidP="00DE125F">
      <w:pPr>
        <w:pStyle w:val="Listeavsnitt"/>
        <w:numPr>
          <w:ilvl w:val="0"/>
          <w:numId w:val="10"/>
        </w:numPr>
      </w:pPr>
      <w:r>
        <w:t>Skriv kort om din løsning for fillagring. Ta skjermbilder av koden du bruker og forklar hvordan det funger. Eksempel:</w:t>
      </w:r>
    </w:p>
    <w:p w14:paraId="73373275" w14:textId="6A974BB9" w:rsidR="00182B2C" w:rsidRDefault="00036E1D" w:rsidP="00182B2C">
      <w:pPr>
        <w:pStyle w:val="Listeavsnitt"/>
      </w:pPr>
      <w:r w:rsidRPr="00036E1D">
        <w:rPr>
          <w:noProof/>
        </w:rPr>
        <w:drawing>
          <wp:inline distT="0" distB="0" distL="0" distR="0" wp14:anchorId="5BDA95AA" wp14:editId="6BAC9484">
            <wp:extent cx="2857899" cy="714475"/>
            <wp:effectExtent l="0" t="0" r="0" b="952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5BB">
        <w:br/>
      </w:r>
      <w:r>
        <w:t xml:space="preserve">Hva gjør </w:t>
      </w:r>
      <w:r w:rsidR="00A505BB" w:rsidRPr="00A505BB">
        <w:rPr>
          <w:b/>
          <w:bCs/>
        </w:rPr>
        <w:t>f</w:t>
      </w:r>
      <w:r w:rsidR="00A505BB">
        <w:t xml:space="preserve">, </w:t>
      </w:r>
      <w:proofErr w:type="spellStart"/>
      <w:r w:rsidRPr="00A505BB">
        <w:rPr>
          <w:b/>
          <w:bCs/>
        </w:rPr>
        <w:t>open</w:t>
      </w:r>
      <w:proofErr w:type="spellEnd"/>
      <w:r>
        <w:t xml:space="preserve">, </w:t>
      </w:r>
      <w:r w:rsidR="00A505BB" w:rsidRPr="00A505BB">
        <w:rPr>
          <w:b/>
          <w:bCs/>
        </w:rPr>
        <w:t>demofile.txt</w:t>
      </w:r>
      <w:r w:rsidR="00A505BB">
        <w:t xml:space="preserve">, </w:t>
      </w:r>
      <w:r w:rsidR="00A505BB" w:rsidRPr="00A505BB">
        <w:rPr>
          <w:b/>
          <w:bCs/>
        </w:rPr>
        <w:t>r</w:t>
      </w:r>
      <w:r w:rsidR="00A505BB">
        <w:t xml:space="preserve"> og andre ting du bruker i din løsning.</w:t>
      </w:r>
      <w:r w:rsidR="00182B2C">
        <w:t xml:space="preserve"> </w:t>
      </w:r>
      <w:r w:rsidR="002B1126">
        <w:t>V</w:t>
      </w:r>
      <w:r w:rsidR="00182B2C">
        <w:t>is hvordan</w:t>
      </w:r>
      <w:r w:rsidR="002B1126">
        <w:t xml:space="preserve"> informasjonen</w:t>
      </w:r>
      <w:r w:rsidR="00182B2C">
        <w:t xml:space="preserve"> blir lagret i </w:t>
      </w:r>
      <w:proofErr w:type="spellStart"/>
      <w:r w:rsidR="00182B2C">
        <w:t>textfilen</w:t>
      </w:r>
      <w:proofErr w:type="spellEnd"/>
      <w:r w:rsidR="00182B2C">
        <w:t xml:space="preserve"> og snakk om løsningen du har valgt</w:t>
      </w:r>
      <w:r w:rsidR="002B1126">
        <w:t xml:space="preserve"> her</w:t>
      </w:r>
      <w:r w:rsidR="00182B2C">
        <w:t>.</w:t>
      </w:r>
    </w:p>
    <w:p w14:paraId="4E2C34D0" w14:textId="1C74FA4D" w:rsidR="002C7BAD" w:rsidRPr="00696ED8" w:rsidRDefault="002C7BAD" w:rsidP="00696ED8">
      <w:pPr>
        <w:rPr>
          <w:rFonts w:eastAsiaTheme="majorEastAsia" w:cstheme="majorBidi"/>
          <w:b/>
          <w:bCs/>
          <w:caps/>
          <w:color w:val="3A506B" w:themeColor="accent3"/>
          <w:sz w:val="36"/>
          <w:szCs w:val="36"/>
        </w:rPr>
      </w:pPr>
      <w:r w:rsidRPr="00696ED8">
        <w:rPr>
          <w:b/>
          <w:bCs/>
        </w:rPr>
        <w:br w:type="page"/>
      </w:r>
    </w:p>
    <w:p w14:paraId="1E372F51" w14:textId="14CBFE33" w:rsidR="00761BF9" w:rsidRDefault="00150EB4" w:rsidP="00761BF9">
      <w:pPr>
        <w:pStyle w:val="Overskrift2"/>
      </w:pPr>
      <w:r>
        <w:lastRenderedPageBreak/>
        <w:t>Kompetansemål</w:t>
      </w:r>
      <w:r w:rsidR="00761BF9" w:rsidRPr="00B05965">
        <w:t>:</w:t>
      </w:r>
      <w:r w:rsidR="00E90341">
        <w:t xml:space="preserve"> </w:t>
      </w:r>
    </w:p>
    <w:p w14:paraId="70E3B12F" w14:textId="16F89435" w:rsidR="00E90341" w:rsidRPr="00E90341" w:rsidRDefault="00E90341" w:rsidP="00E90341">
      <w:r>
        <w:t xml:space="preserve">De i blått </w:t>
      </w:r>
      <w:r w:rsidR="00122B70">
        <w:t>vil alle være innom, de andre kan dere se om dere får vist noe kompetanse innom selv.</w:t>
      </w:r>
    </w:p>
    <w:p w14:paraId="1A859C75" w14:textId="05048C98" w:rsidR="002C7BAD" w:rsidRPr="00E90341" w:rsidRDefault="002C7BAD" w:rsidP="00E90341">
      <w:pPr>
        <w:pStyle w:val="Listeavsnitt"/>
        <w:numPr>
          <w:ilvl w:val="0"/>
          <w:numId w:val="10"/>
        </w:numPr>
      </w:pPr>
      <w:r w:rsidRPr="00E90341">
        <w:t>utforske og vurdere muligheter, utfordringer og konsekvenser ved bruk av informasjonsteknologi i ulike sammenhenger</w:t>
      </w:r>
    </w:p>
    <w:p w14:paraId="4F4ADF9A" w14:textId="0DAD9486" w:rsidR="002C7BAD" w:rsidRPr="00E90341" w:rsidRDefault="002C7BAD" w:rsidP="00E90341">
      <w:pPr>
        <w:pStyle w:val="Listeavsnitt"/>
        <w:numPr>
          <w:ilvl w:val="0"/>
          <w:numId w:val="10"/>
        </w:numPr>
      </w:pPr>
      <w:r w:rsidRPr="00E90341">
        <w:t>drøfte etiske dilemmaer som oppstår som en konsekvens av informasjonsteknologi, både for individ og samfunn</w:t>
      </w:r>
    </w:p>
    <w:p w14:paraId="46E31A62" w14:textId="2C09CD76" w:rsidR="002C7BAD" w:rsidRPr="000954D1" w:rsidRDefault="002C7BAD" w:rsidP="00E90341">
      <w:pPr>
        <w:pStyle w:val="Listeavsnitt"/>
        <w:numPr>
          <w:ilvl w:val="0"/>
          <w:numId w:val="10"/>
        </w:numPr>
        <w:rPr>
          <w:color w:val="00B0F0"/>
        </w:rPr>
      </w:pPr>
      <w:r w:rsidRPr="000954D1">
        <w:rPr>
          <w:color w:val="00B0F0"/>
        </w:rPr>
        <w:t>utforske og vurdere alternative løsninger for design og implementering av et program</w:t>
      </w:r>
    </w:p>
    <w:p w14:paraId="15B3C6BF" w14:textId="07F8321B" w:rsidR="002C7BAD" w:rsidRPr="001E5928" w:rsidRDefault="002C7BAD" w:rsidP="00E90341">
      <w:pPr>
        <w:pStyle w:val="Listeavsnitt"/>
        <w:numPr>
          <w:ilvl w:val="0"/>
          <w:numId w:val="10"/>
        </w:numPr>
        <w:rPr>
          <w:color w:val="00B0F0"/>
        </w:rPr>
      </w:pPr>
      <w:r w:rsidRPr="001E5928">
        <w:rPr>
          <w:color w:val="00B0F0"/>
        </w:rPr>
        <w:t>anvende objektorientert modellering til å beskrive et programs struktur</w:t>
      </w:r>
    </w:p>
    <w:p w14:paraId="19778709" w14:textId="60F2A65F" w:rsidR="002C7BAD" w:rsidRPr="001B3579" w:rsidRDefault="002C7BAD" w:rsidP="00E90341">
      <w:pPr>
        <w:pStyle w:val="Listeavsnitt"/>
        <w:numPr>
          <w:ilvl w:val="0"/>
          <w:numId w:val="10"/>
        </w:numPr>
        <w:rPr>
          <w:color w:val="00B0F0"/>
        </w:rPr>
      </w:pPr>
      <w:r w:rsidRPr="001B3579">
        <w:rPr>
          <w:color w:val="00B0F0"/>
        </w:rPr>
        <w:t xml:space="preserve">utvikle objektorienterte programmer med klasser, objekter, metoder </w:t>
      </w:r>
      <w:r w:rsidRPr="001B3579">
        <w:t>og arv</w:t>
      </w:r>
    </w:p>
    <w:p w14:paraId="5BAC5625" w14:textId="668F10B3" w:rsidR="002C7BAD" w:rsidRPr="000954D1" w:rsidRDefault="002C7BAD" w:rsidP="00E90341">
      <w:pPr>
        <w:pStyle w:val="Listeavsnitt"/>
        <w:numPr>
          <w:ilvl w:val="0"/>
          <w:numId w:val="10"/>
        </w:numPr>
        <w:rPr>
          <w:color w:val="00B0F0"/>
        </w:rPr>
      </w:pPr>
      <w:r w:rsidRPr="000954D1">
        <w:rPr>
          <w:color w:val="00B0F0"/>
        </w:rPr>
        <w:t>vurdere og bruke strategier for feilsøking og testing av programkode</w:t>
      </w:r>
    </w:p>
    <w:p w14:paraId="51E113CB" w14:textId="6DA303AC" w:rsidR="002C7BAD" w:rsidRPr="000954D1" w:rsidRDefault="002C7BAD" w:rsidP="00E90341">
      <w:pPr>
        <w:pStyle w:val="Listeavsnitt"/>
        <w:numPr>
          <w:ilvl w:val="0"/>
          <w:numId w:val="10"/>
        </w:numPr>
        <w:rPr>
          <w:color w:val="00B0F0"/>
        </w:rPr>
      </w:pPr>
      <w:r w:rsidRPr="000954D1">
        <w:rPr>
          <w:color w:val="00B0F0"/>
        </w:rPr>
        <w:t>generalisere løsninger ved å utvikle og bruke gjenbrukbar programkode</w:t>
      </w:r>
    </w:p>
    <w:p w14:paraId="0B8FBD5C" w14:textId="27030BD5" w:rsidR="002C7BAD" w:rsidRPr="00E90341" w:rsidRDefault="002C7BAD" w:rsidP="00E90341">
      <w:pPr>
        <w:pStyle w:val="Listeavsnitt"/>
        <w:numPr>
          <w:ilvl w:val="0"/>
          <w:numId w:val="10"/>
        </w:numPr>
      </w:pPr>
      <w:r w:rsidRPr="00E90341">
        <w:t>vurdere brukervennligheten i egne og andres programmer og foreslå forbedringer</w:t>
      </w:r>
    </w:p>
    <w:p w14:paraId="58B0864C" w14:textId="36232089" w:rsidR="002C7BAD" w:rsidRPr="00D17532" w:rsidRDefault="002C7BAD" w:rsidP="00E90341">
      <w:pPr>
        <w:pStyle w:val="Listeavsnitt"/>
        <w:numPr>
          <w:ilvl w:val="0"/>
          <w:numId w:val="10"/>
        </w:numPr>
        <w:rPr>
          <w:color w:val="00B0F0"/>
        </w:rPr>
      </w:pPr>
      <w:r w:rsidRPr="00D17532">
        <w:rPr>
          <w:color w:val="00B0F0"/>
        </w:rPr>
        <w:t>velge og bruke relevante systemutviklingsmetoder og -verktøy for samarbeid med andre</w:t>
      </w:r>
    </w:p>
    <w:p w14:paraId="7AACB604" w14:textId="59626A2B" w:rsidR="002C7BAD" w:rsidRPr="000954D1" w:rsidRDefault="002C7BAD" w:rsidP="00E90341">
      <w:pPr>
        <w:pStyle w:val="Listeavsnitt"/>
        <w:numPr>
          <w:ilvl w:val="0"/>
          <w:numId w:val="10"/>
        </w:numPr>
        <w:rPr>
          <w:color w:val="00B0F0"/>
        </w:rPr>
      </w:pPr>
      <w:r w:rsidRPr="000954D1">
        <w:rPr>
          <w:color w:val="00B0F0"/>
        </w:rPr>
        <w:t>gjøre rede for standarder for lagring, utveksling og sikring av ulike typer data</w:t>
      </w:r>
    </w:p>
    <w:p w14:paraId="5490D5E6" w14:textId="6017BCE3" w:rsidR="002C7BAD" w:rsidRPr="00E90341" w:rsidRDefault="002C7BAD" w:rsidP="00E90341">
      <w:pPr>
        <w:pStyle w:val="Listeavsnitt"/>
        <w:numPr>
          <w:ilvl w:val="0"/>
          <w:numId w:val="10"/>
        </w:numPr>
      </w:pPr>
      <w:r w:rsidRPr="00E90341">
        <w:t>bruke programmering til å</w:t>
      </w:r>
      <w:r w:rsidR="00E90341" w:rsidRPr="00E90341">
        <w:t xml:space="preserve"> </w:t>
      </w:r>
      <w:r w:rsidRPr="00E90341">
        <w:t>innhente,</w:t>
      </w:r>
      <w:r w:rsidR="00E90341" w:rsidRPr="00E90341">
        <w:t xml:space="preserve"> </w:t>
      </w:r>
      <w:r w:rsidRPr="00E90341">
        <w:t>analysere</w:t>
      </w:r>
      <w:r w:rsidR="00E90341" w:rsidRPr="00E90341">
        <w:t xml:space="preserve"> </w:t>
      </w:r>
      <w:r w:rsidRPr="00E90341">
        <w:t>og</w:t>
      </w:r>
      <w:r w:rsidR="00E90341" w:rsidRPr="00E90341">
        <w:t xml:space="preserve"> </w:t>
      </w:r>
      <w:r w:rsidRPr="00E90341">
        <w:t>presentere</w:t>
      </w:r>
      <w:r w:rsidR="00E90341" w:rsidRPr="00E90341">
        <w:t xml:space="preserve"> </w:t>
      </w:r>
      <w:r w:rsidRPr="00E90341">
        <w:t>informasjon</w:t>
      </w:r>
      <w:r w:rsidR="00E90341" w:rsidRPr="00E90341">
        <w:t xml:space="preserve"> </w:t>
      </w:r>
      <w:r w:rsidRPr="00E90341">
        <w:t>fra</w:t>
      </w:r>
      <w:r w:rsidR="00E90341" w:rsidRPr="00E90341">
        <w:t xml:space="preserve"> </w:t>
      </w:r>
      <w:r w:rsidRPr="00E90341">
        <w:t>reelle datasett</w:t>
      </w:r>
    </w:p>
    <w:p w14:paraId="6C18CCBB" w14:textId="77777777" w:rsidR="009B5840" w:rsidRPr="00B05965" w:rsidRDefault="009B5840" w:rsidP="009B5840"/>
    <w:p w14:paraId="0E7322F7" w14:textId="4DD9FFC5" w:rsidR="009B5840" w:rsidRDefault="009B5840" w:rsidP="009B5840">
      <w:pPr>
        <w:pStyle w:val="Overskrift1"/>
      </w:pPr>
      <w:r w:rsidRPr="00B05965">
        <w:t>Vurdering</w:t>
      </w:r>
      <w:r w:rsidR="00CD2C9A">
        <w:t xml:space="preserve"> / innlevering</w:t>
      </w:r>
    </w:p>
    <w:p w14:paraId="404080AA" w14:textId="1FD5110C" w:rsidR="000320D6" w:rsidRDefault="008A309C" w:rsidP="00F445AD">
      <w:r>
        <w:t xml:space="preserve">Prosjektet blir levert på teams i form av en </w:t>
      </w:r>
      <w:proofErr w:type="spellStart"/>
      <w:r>
        <w:t>zip</w:t>
      </w:r>
      <w:proofErr w:type="spellEnd"/>
      <w:r w:rsidR="00696ED8">
        <w:t>-</w:t>
      </w:r>
      <w:r>
        <w:t>fil</w:t>
      </w:r>
      <w:r w:rsidR="00CD2C9A">
        <w:t xml:space="preserve"> med alt som trengs for at lærer skal kunne teste programmet</w:t>
      </w:r>
      <w:r>
        <w:t>.</w:t>
      </w:r>
      <w:r w:rsidR="002A66F3">
        <w:t xml:space="preserve"> Eventuelle </w:t>
      </w:r>
      <w:r w:rsidR="00132981">
        <w:t xml:space="preserve">andre </w:t>
      </w:r>
      <w:r w:rsidR="002A66F3">
        <w:t xml:space="preserve">kommentarer </w:t>
      </w:r>
      <w:r w:rsidR="00132981">
        <w:t>du ønsker å vise</w:t>
      </w:r>
      <w:r w:rsidR="002A66F3">
        <w:t xml:space="preserve"> skal ligge i </w:t>
      </w:r>
      <w:r w:rsidR="0050273E">
        <w:t>W</w:t>
      </w:r>
      <w:r w:rsidR="002A66F3">
        <w:t>ord-fil</w:t>
      </w:r>
      <w:r w:rsidR="0050273E">
        <w:t>en</w:t>
      </w:r>
      <w:r w:rsidR="0062337C">
        <w:t>.</w:t>
      </w:r>
      <w:r w:rsidR="00675DC9">
        <w:t xml:space="preserve"> Dette prosjektet har full kara</w:t>
      </w:r>
      <w:r w:rsidR="005E5E1F">
        <w:t>k</w:t>
      </w:r>
      <w:r w:rsidR="00675DC9">
        <w:t xml:space="preserve">ter og vil </w:t>
      </w:r>
      <w:r w:rsidR="00F445AD">
        <w:t xml:space="preserve">telle frem mot vinter- og sommerkarakter. </w:t>
      </w:r>
    </w:p>
    <w:p w14:paraId="7A412C46" w14:textId="2AA9793B" w:rsidR="00F110DE" w:rsidRDefault="00214A9B" w:rsidP="00F445AD">
      <w:pPr>
        <w:rPr>
          <w:b/>
          <w:bCs/>
        </w:rPr>
      </w:pPr>
      <w:r w:rsidRPr="00F110DE">
        <w:rPr>
          <w:b/>
          <w:bCs/>
        </w:rPr>
        <w:t>Eksempel:</w:t>
      </w:r>
    </w:p>
    <w:p w14:paraId="5912A825" w14:textId="0E3F40CD" w:rsidR="00214A9B" w:rsidRPr="00946EB9" w:rsidRDefault="00D17532" w:rsidP="00F445AD">
      <w:pPr>
        <w:rPr>
          <w:b/>
          <w:bCs/>
        </w:rPr>
      </w:pPr>
      <w:r w:rsidRPr="00946EB9">
        <w:rPr>
          <w:b/>
          <w:bCs/>
        </w:rPr>
        <w:t>elevnavn_prosjekt2.zip</w:t>
      </w:r>
    </w:p>
    <w:p w14:paraId="2A4A894E" w14:textId="2B565415" w:rsidR="00214A9B" w:rsidRPr="000320D6" w:rsidRDefault="00214A9B" w:rsidP="00F445AD">
      <w:r>
        <w:tab/>
      </w:r>
      <w:r w:rsidR="00D17532">
        <w:t>fil1</w:t>
      </w:r>
      <w:r>
        <w:t>.py</w:t>
      </w:r>
    </w:p>
    <w:p w14:paraId="5424D44E" w14:textId="68B3469F" w:rsidR="00214A9B" w:rsidRPr="00FE0CA7" w:rsidRDefault="00214A9B" w:rsidP="00214A9B">
      <w:pPr>
        <w:rPr>
          <w:lang w:val="en-US"/>
        </w:rPr>
      </w:pPr>
      <w:r>
        <w:tab/>
      </w:r>
      <w:r w:rsidR="00D17532" w:rsidRPr="00FE0CA7">
        <w:rPr>
          <w:lang w:val="en-US"/>
        </w:rPr>
        <w:t>fil</w:t>
      </w:r>
      <w:r w:rsidRPr="00FE0CA7">
        <w:rPr>
          <w:lang w:val="en-US"/>
        </w:rPr>
        <w:t>2.py</w:t>
      </w:r>
    </w:p>
    <w:p w14:paraId="23F18B54" w14:textId="37206899" w:rsidR="00214A9B" w:rsidRPr="00FE0CA7" w:rsidRDefault="00214A9B" w:rsidP="00214A9B">
      <w:pPr>
        <w:rPr>
          <w:lang w:val="en-US"/>
        </w:rPr>
      </w:pPr>
      <w:r w:rsidRPr="00FE0CA7">
        <w:rPr>
          <w:lang w:val="en-US"/>
        </w:rPr>
        <w:tab/>
      </w:r>
      <w:r w:rsidR="00D17532" w:rsidRPr="00FE0CA7">
        <w:rPr>
          <w:lang w:val="en-US"/>
        </w:rPr>
        <w:t>fil</w:t>
      </w:r>
      <w:r w:rsidRPr="00FE0CA7">
        <w:rPr>
          <w:lang w:val="en-US"/>
        </w:rPr>
        <w:t>3.py</w:t>
      </w:r>
    </w:p>
    <w:p w14:paraId="047AEAF0" w14:textId="2DA8931C" w:rsidR="00214A9B" w:rsidRPr="00FE0CA7" w:rsidRDefault="00214A9B" w:rsidP="00214A9B">
      <w:pPr>
        <w:rPr>
          <w:lang w:val="en-US"/>
        </w:rPr>
      </w:pPr>
      <w:r w:rsidRPr="00FE0CA7">
        <w:rPr>
          <w:lang w:val="en-US"/>
        </w:rPr>
        <w:tab/>
      </w:r>
      <w:r w:rsidR="00D17532" w:rsidRPr="00FE0CA7">
        <w:rPr>
          <w:lang w:val="en-US"/>
        </w:rPr>
        <w:t>fil</w:t>
      </w:r>
      <w:r w:rsidRPr="00FE0CA7">
        <w:rPr>
          <w:lang w:val="en-US"/>
        </w:rPr>
        <w:t>4.py</w:t>
      </w:r>
    </w:p>
    <w:p w14:paraId="74A6AE6B" w14:textId="4EBA5FF1" w:rsidR="00D17532" w:rsidRDefault="00D17532" w:rsidP="00214A9B">
      <w:r w:rsidRPr="00FE0CA7">
        <w:rPr>
          <w:lang w:val="en-US"/>
        </w:rPr>
        <w:tab/>
      </w:r>
      <w:r>
        <w:t>tekstfil.txt</w:t>
      </w:r>
    </w:p>
    <w:p w14:paraId="12B3BA6A" w14:textId="18F6602F" w:rsidR="00214A9B" w:rsidRDefault="00214A9B" w:rsidP="00214A9B">
      <w:pPr>
        <w:rPr>
          <w:b/>
          <w:bCs/>
        </w:rPr>
      </w:pPr>
      <w:r>
        <w:tab/>
      </w:r>
      <w:r w:rsidR="00D17532" w:rsidRPr="00946EB9">
        <w:rPr>
          <w:b/>
          <w:bCs/>
        </w:rPr>
        <w:t>prosjekt2.docx</w:t>
      </w:r>
    </w:p>
    <w:p w14:paraId="3ED4AAD7" w14:textId="35FDA767" w:rsidR="00E965C1" w:rsidRPr="00946EB9" w:rsidRDefault="00E965C1" w:rsidP="00214A9B">
      <w:pPr>
        <w:rPr>
          <w:b/>
          <w:bCs/>
        </w:rPr>
      </w:pPr>
      <w:r>
        <w:rPr>
          <w:b/>
          <w:bCs/>
        </w:rPr>
        <w:t xml:space="preserve">Frist: 18 desember, men kan hende jeg endrer til etter jul. Skal se </w:t>
      </w:r>
      <w:r w:rsidR="00F32690">
        <w:rPr>
          <w:b/>
          <w:bCs/>
        </w:rPr>
        <w:t>an</w:t>
      </w:r>
      <w:r>
        <w:rPr>
          <w:b/>
          <w:bCs/>
        </w:rPr>
        <w:t xml:space="preserve"> arbeidsmengde og andre innspill.</w:t>
      </w:r>
    </w:p>
    <w:p w14:paraId="76BC8BDE" w14:textId="58E90771" w:rsidR="000B4B78" w:rsidRPr="000320D6" w:rsidRDefault="000B4B78" w:rsidP="00214A9B">
      <w:r>
        <w:tab/>
      </w:r>
    </w:p>
    <w:p w14:paraId="70AD6E09" w14:textId="561CF5B2" w:rsidR="005E5E1F" w:rsidRDefault="005E5E1F">
      <w:pPr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</w:pPr>
      <w:r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  <w:br w:type="page"/>
      </w:r>
    </w:p>
    <w:p w14:paraId="2B3F3927" w14:textId="08AE2702" w:rsidR="005E5E1F" w:rsidRDefault="005E5E1F">
      <w:pPr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</w:pPr>
      <w:r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  <w:lastRenderedPageBreak/>
        <w:t>Måloppnåelse</w:t>
      </w:r>
      <w:r w:rsidR="00E5415C"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  <w:t xml:space="preserve"> / </w:t>
      </w:r>
      <w:r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  <w:t>Kjennetegn</w:t>
      </w:r>
    </w:p>
    <w:p w14:paraId="06C2F067" w14:textId="429C8F58" w:rsidR="006042A3" w:rsidRDefault="005E5E1F" w:rsidP="00E5415C">
      <w:pPr>
        <w:spacing w:line="240" w:lineRule="auto"/>
      </w:pPr>
      <w:r>
        <w:t>6</w:t>
      </w:r>
      <w:r w:rsidR="006042A3">
        <w:t>:</w:t>
      </w:r>
      <w:r w:rsidR="00E5415C">
        <w:t xml:space="preserve"> </w:t>
      </w:r>
      <w:r w:rsidR="006042A3">
        <w:t>Alle krav er overholdt og alt er svart på med god kontroll og oversikt over egen kode</w:t>
      </w:r>
      <w:r w:rsidR="00100ABE">
        <w:t xml:space="preserve">. Kan ha noen små feil i programmet, men selve OOP-en skal være laget på en god oversiktlig måte og </w:t>
      </w:r>
      <w:r w:rsidR="00E5415C">
        <w:t xml:space="preserve">alt som skal inn i </w:t>
      </w:r>
      <w:r w:rsidR="00106DA6">
        <w:t>prosjekt2.docx skal være svart på en god måte.</w:t>
      </w:r>
    </w:p>
    <w:p w14:paraId="36E3607A" w14:textId="4BF905D5" w:rsidR="005E5E1F" w:rsidRDefault="005E5E1F" w:rsidP="00E5415C">
      <w:pPr>
        <w:spacing w:line="240" w:lineRule="auto"/>
      </w:pPr>
    </w:p>
    <w:p w14:paraId="66D85C88" w14:textId="10DE5060" w:rsidR="006042A3" w:rsidRDefault="005E5E1F" w:rsidP="00E5415C">
      <w:pPr>
        <w:spacing w:line="240" w:lineRule="auto"/>
      </w:pPr>
      <w:r>
        <w:t>5</w:t>
      </w:r>
      <w:r w:rsidR="006042A3">
        <w:t>:</w:t>
      </w:r>
      <w:r w:rsidR="00E5415C">
        <w:t xml:space="preserve"> </w:t>
      </w:r>
      <w:r w:rsidR="006042A3">
        <w:t xml:space="preserve">De fleste krav er </w:t>
      </w:r>
      <w:r w:rsidR="004E0EFB">
        <w:t>overholdt. Kan ha noen større feil eller problemer med koden/kravene, men programmet skal virke etter hensikten</w:t>
      </w:r>
    </w:p>
    <w:p w14:paraId="50C9BE44" w14:textId="77777777" w:rsidR="00E5415C" w:rsidRDefault="00E5415C" w:rsidP="00E5415C">
      <w:pPr>
        <w:spacing w:line="240" w:lineRule="auto"/>
      </w:pPr>
    </w:p>
    <w:p w14:paraId="0D412C82" w14:textId="304F2881" w:rsidR="004E0EFB" w:rsidRDefault="005E5E1F" w:rsidP="00E5415C">
      <w:pPr>
        <w:spacing w:line="240" w:lineRule="auto"/>
      </w:pPr>
      <w:r>
        <w:t>4</w:t>
      </w:r>
      <w:r w:rsidR="006042A3">
        <w:t>:</w:t>
      </w:r>
      <w:r w:rsidR="00E5415C">
        <w:t xml:space="preserve"> </w:t>
      </w:r>
      <w:r w:rsidR="004E0EFB">
        <w:t>Eleven viser forståelse for OOP</w:t>
      </w:r>
      <w:r w:rsidR="00F7194D">
        <w:t xml:space="preserve"> og andre ting som funksjoner, valgsetninger, løkker og annet</w:t>
      </w:r>
      <w:r w:rsidR="004E0EFB">
        <w:t>, men har ikke fått til oppgaven i seg selv.</w:t>
      </w:r>
    </w:p>
    <w:p w14:paraId="7EDC5F59" w14:textId="77777777" w:rsidR="00E5415C" w:rsidRDefault="00E5415C" w:rsidP="00E5415C">
      <w:pPr>
        <w:spacing w:line="240" w:lineRule="auto"/>
      </w:pPr>
    </w:p>
    <w:p w14:paraId="5066AA37" w14:textId="6A343441" w:rsidR="000E3F1B" w:rsidRDefault="005E5E1F" w:rsidP="00E5415C">
      <w:pPr>
        <w:spacing w:line="240" w:lineRule="auto"/>
      </w:pPr>
      <w:r>
        <w:t>3</w:t>
      </w:r>
      <w:r w:rsidR="000E3F1B">
        <w:t>:</w:t>
      </w:r>
      <w:r w:rsidR="00E5415C">
        <w:t xml:space="preserve"> </w:t>
      </w:r>
      <w:r w:rsidR="000E3F1B">
        <w:t>Programmet virker, men ikke løst med OOP</w:t>
      </w:r>
      <w:r w:rsidR="006042A3">
        <w:t>. Eleven har god kontroll på alt utenom OOP</w:t>
      </w:r>
    </w:p>
    <w:p w14:paraId="6FC58125" w14:textId="77777777" w:rsidR="00E5415C" w:rsidRDefault="00E5415C" w:rsidP="00E5415C">
      <w:pPr>
        <w:spacing w:line="240" w:lineRule="auto"/>
      </w:pPr>
    </w:p>
    <w:p w14:paraId="3BEED824" w14:textId="38322E8A" w:rsidR="000E3F1B" w:rsidRDefault="005E5E1F" w:rsidP="00E5415C">
      <w:pPr>
        <w:spacing w:line="240" w:lineRule="auto"/>
      </w:pPr>
      <w:r>
        <w:t>2</w:t>
      </w:r>
      <w:r w:rsidR="000E3F1B">
        <w:t>:</w:t>
      </w:r>
      <w:r w:rsidR="00E5415C">
        <w:t xml:space="preserve"> </w:t>
      </w:r>
      <w:r w:rsidR="000E3F1B">
        <w:t xml:space="preserve">Programmet virker for det meste ikke og det mangler OOP i løsningen. </w:t>
      </w:r>
      <w:r w:rsidR="006042A3">
        <w:t>Eleven har vist litt forståelse for elementer vi lærer i faget som for eksempel IF, For og funksjoner</w:t>
      </w:r>
    </w:p>
    <w:p w14:paraId="27F3C39B" w14:textId="77777777" w:rsidR="000E3F1B" w:rsidRDefault="000E3F1B" w:rsidP="00E5415C">
      <w:pPr>
        <w:spacing w:line="240" w:lineRule="auto"/>
      </w:pPr>
    </w:p>
    <w:p w14:paraId="0F78E85B" w14:textId="667BE44A" w:rsidR="005E5E1F" w:rsidRPr="005E5E1F" w:rsidRDefault="005E5E1F" w:rsidP="00E5415C">
      <w:pPr>
        <w:spacing w:line="240" w:lineRule="auto"/>
      </w:pPr>
      <w:r>
        <w:t xml:space="preserve">Stryk: Ikke levert oppgave eller løst </w:t>
      </w:r>
      <w:r w:rsidR="000E3F1B">
        <w:t>alt feil</w:t>
      </w:r>
    </w:p>
    <w:sectPr w:rsidR="005E5E1F" w:rsidRPr="005E5E1F" w:rsidSect="00761BF9">
      <w:headerReference w:type="default" r:id="rId12"/>
      <w:footerReference w:type="default" r:id="rId13"/>
      <w:pgSz w:w="11906" w:h="16838"/>
      <w:pgMar w:top="1985" w:right="1417" w:bottom="1985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DF76" w14:textId="77777777" w:rsidR="00D44C20" w:rsidRDefault="00D44C20" w:rsidP="001163F0">
      <w:pPr>
        <w:spacing w:after="0" w:line="240" w:lineRule="auto"/>
      </w:pPr>
      <w:r>
        <w:separator/>
      </w:r>
    </w:p>
  </w:endnote>
  <w:endnote w:type="continuationSeparator" w:id="0">
    <w:p w14:paraId="589B26BE" w14:textId="77777777" w:rsidR="00D44C20" w:rsidRDefault="00D44C20" w:rsidP="001163F0">
      <w:pPr>
        <w:spacing w:after="0" w:line="240" w:lineRule="auto"/>
      </w:pPr>
      <w:r>
        <w:continuationSeparator/>
      </w:r>
    </w:p>
  </w:endnote>
  <w:endnote w:type="continuationNotice" w:id="1">
    <w:p w14:paraId="1490052A" w14:textId="77777777" w:rsidR="00D44C20" w:rsidRDefault="00D44C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xel UniCode">
    <w:altName w:val="Segoe UI Historic"/>
    <w:charset w:val="00"/>
    <w:family w:val="auto"/>
    <w:pitch w:val="variable"/>
    <w:sig w:usb0="A1002A9F" w:usb1="4000507B" w:usb2="00045180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218316"/>
      <w:docPartObj>
        <w:docPartGallery w:val="Page Numbers (Bottom of Page)"/>
        <w:docPartUnique/>
      </w:docPartObj>
    </w:sdtPr>
    <w:sdtContent>
      <w:p w14:paraId="1CA6C070" w14:textId="77777777" w:rsidR="001163F0" w:rsidRDefault="001163F0">
        <w:pPr>
          <w:pStyle w:val="Bunn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084B486" wp14:editId="4E0E42DC">
                  <wp:simplePos x="0" y="0"/>
                  <wp:positionH relativeFrom="page">
                    <wp:posOffset>6220337</wp:posOffset>
                  </wp:positionH>
                  <wp:positionV relativeFrom="page">
                    <wp:posOffset>9402792</wp:posOffset>
                  </wp:positionV>
                  <wp:extent cx="1331658" cy="1287110"/>
                  <wp:effectExtent l="0" t="0" r="1905" b="8890"/>
                  <wp:wrapNone/>
                  <wp:docPr id="2" name="Likebent trekan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27C505" w14:textId="77777777" w:rsidR="001163F0" w:rsidRPr="00B6786E" w:rsidRDefault="001163F0">
                              <w:pPr>
                                <w:jc w:val="center"/>
                                <w:rPr>
                                  <w:color w:val="3A506B" w:themeColor="accent3"/>
                                  <w:szCs w:val="72"/>
                                </w:rPr>
                              </w:pPr>
                              <w:r w:rsidRPr="00B6786E">
                                <w:rPr>
                                  <w:rFonts w:asciiTheme="minorHAnsi" w:hAnsiTheme="minorHAnsi" w:cs="Times New Roman"/>
                                  <w:color w:val="3A506B" w:themeColor="accent3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B6786E">
                                <w:rPr>
                                  <w:color w:val="3A506B" w:themeColor="accent3"/>
                                </w:rPr>
                                <w:instrText>PAGE    \* MERGEFORMAT</w:instrText>
                              </w:r>
                              <w:r w:rsidRPr="00B6786E">
                                <w:rPr>
                                  <w:rFonts w:asciiTheme="minorHAnsi" w:hAnsiTheme="minorHAnsi" w:cs="Times New Roman"/>
                                  <w:color w:val="3A506B" w:themeColor="accent3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B6786E">
                                <w:rPr>
                                  <w:rFonts w:asciiTheme="majorHAnsi" w:eastAsiaTheme="majorEastAsia" w:hAnsiTheme="majorHAnsi" w:cstheme="majorBidi"/>
                                  <w:color w:val="3A506B" w:themeColor="accent3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B6786E">
                                <w:rPr>
                                  <w:rFonts w:asciiTheme="majorHAnsi" w:eastAsiaTheme="majorEastAsia" w:hAnsiTheme="majorHAnsi" w:cstheme="majorBidi"/>
                                  <w:color w:val="3A506B" w:themeColor="accent3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84B48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Likebent trekant 2" o:spid="_x0000_s1026" type="#_x0000_t5" style="position:absolute;margin-left:489.8pt;margin-top:740.4pt;width:104.85pt;height:10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" adj="21600" fillcolor="#6d81c0 [1621]" stroked="f">
                  <v:textbox>
                    <w:txbxContent>
                      <w:p w14:paraId="1427C505" w14:textId="77777777" w:rsidR="001163F0" w:rsidRPr="00B6786E" w:rsidRDefault="001163F0">
                        <w:pPr>
                          <w:jc w:val="center"/>
                          <w:rPr>
                            <w:color w:val="3A506B" w:themeColor="accent3"/>
                            <w:szCs w:val="72"/>
                          </w:rPr>
                        </w:pPr>
                        <w:r w:rsidRPr="00B6786E">
                          <w:rPr>
                            <w:rFonts w:asciiTheme="minorHAnsi" w:hAnsiTheme="minorHAnsi" w:cs="Times New Roman"/>
                            <w:color w:val="3A506B" w:themeColor="accent3"/>
                            <w:sz w:val="22"/>
                            <w:szCs w:val="22"/>
                          </w:rPr>
                          <w:fldChar w:fldCharType="begin"/>
                        </w:r>
                        <w:r w:rsidRPr="00B6786E">
                          <w:rPr>
                            <w:color w:val="3A506B" w:themeColor="accent3"/>
                          </w:rPr>
                          <w:instrText>PAGE    \* MERGEFORMAT</w:instrText>
                        </w:r>
                        <w:r w:rsidRPr="00B6786E">
                          <w:rPr>
                            <w:rFonts w:asciiTheme="minorHAnsi" w:hAnsiTheme="minorHAnsi" w:cs="Times New Roman"/>
                            <w:color w:val="3A506B" w:themeColor="accent3"/>
                            <w:sz w:val="22"/>
                            <w:szCs w:val="22"/>
                          </w:rPr>
                          <w:fldChar w:fldCharType="separate"/>
                        </w:r>
                        <w:r w:rsidRPr="00B6786E">
                          <w:rPr>
                            <w:rFonts w:asciiTheme="majorHAnsi" w:eastAsiaTheme="majorEastAsia" w:hAnsiTheme="majorHAnsi" w:cstheme="majorBidi"/>
                            <w:color w:val="3A506B" w:themeColor="accent3"/>
                            <w:sz w:val="72"/>
                            <w:szCs w:val="72"/>
                          </w:rPr>
                          <w:t>2</w:t>
                        </w:r>
                        <w:r w:rsidRPr="00B6786E">
                          <w:rPr>
                            <w:rFonts w:asciiTheme="majorHAnsi" w:eastAsiaTheme="majorEastAsia" w:hAnsiTheme="majorHAnsi" w:cstheme="majorBidi"/>
                            <w:color w:val="3A506B" w:themeColor="accent3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8245" w14:textId="77777777" w:rsidR="00D44C20" w:rsidRDefault="00D44C20" w:rsidP="001163F0">
      <w:pPr>
        <w:spacing w:after="0" w:line="240" w:lineRule="auto"/>
      </w:pPr>
      <w:r>
        <w:separator/>
      </w:r>
    </w:p>
  </w:footnote>
  <w:footnote w:type="continuationSeparator" w:id="0">
    <w:p w14:paraId="6960628E" w14:textId="77777777" w:rsidR="00D44C20" w:rsidRDefault="00D44C20" w:rsidP="001163F0">
      <w:pPr>
        <w:spacing w:after="0" w:line="240" w:lineRule="auto"/>
      </w:pPr>
      <w:r>
        <w:continuationSeparator/>
      </w:r>
    </w:p>
  </w:footnote>
  <w:footnote w:type="continuationNotice" w:id="1">
    <w:p w14:paraId="0F04E182" w14:textId="77777777" w:rsidR="00D44C20" w:rsidRDefault="00D44C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CE2D" w14:textId="77777777" w:rsidR="001163F0" w:rsidRDefault="001163F0" w:rsidP="00761BF9">
    <w:pPr>
      <w:pStyle w:val="Topptekst"/>
      <w:pBdr>
        <w:bottom w:val="single" w:sz="4" w:space="1" w:color="auto"/>
      </w:pBdr>
    </w:pPr>
    <w:r>
      <w:t xml:space="preserve">Informasjonsteknologi </w:t>
    </w:r>
    <w:r w:rsidR="00F713AD">
      <w:rPr>
        <w:color w:val="5BC0BE" w:themeColor="accent4"/>
      </w:rPr>
      <w:t>2</w:t>
    </w:r>
    <w:r>
      <w:br/>
      <w:t>Lillestrøm VGS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A87"/>
    <w:multiLevelType w:val="hybridMultilevel"/>
    <w:tmpl w:val="5DE0DFEA"/>
    <w:lvl w:ilvl="0" w:tplc="041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4687E5B"/>
    <w:multiLevelType w:val="multilevel"/>
    <w:tmpl w:val="9E2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D0ECF"/>
    <w:multiLevelType w:val="hybridMultilevel"/>
    <w:tmpl w:val="A2B800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25746"/>
    <w:multiLevelType w:val="hybridMultilevel"/>
    <w:tmpl w:val="C234D2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3CD1"/>
    <w:multiLevelType w:val="multilevel"/>
    <w:tmpl w:val="B5F6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423D5"/>
    <w:multiLevelType w:val="hybridMultilevel"/>
    <w:tmpl w:val="ACF82E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E27FB"/>
    <w:multiLevelType w:val="hybridMultilevel"/>
    <w:tmpl w:val="E8187AEC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72CDF"/>
    <w:multiLevelType w:val="hybridMultilevel"/>
    <w:tmpl w:val="349E11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16746"/>
    <w:multiLevelType w:val="hybridMultilevel"/>
    <w:tmpl w:val="5030C5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650A3"/>
    <w:multiLevelType w:val="hybridMultilevel"/>
    <w:tmpl w:val="95E634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23041"/>
    <w:multiLevelType w:val="hybridMultilevel"/>
    <w:tmpl w:val="CC6E38E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55E3D"/>
    <w:multiLevelType w:val="hybridMultilevel"/>
    <w:tmpl w:val="49EA1C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575D3"/>
    <w:multiLevelType w:val="hybridMultilevel"/>
    <w:tmpl w:val="DAF6B2D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60C9A"/>
    <w:multiLevelType w:val="hybridMultilevel"/>
    <w:tmpl w:val="3DBA8F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B631C"/>
    <w:multiLevelType w:val="hybridMultilevel"/>
    <w:tmpl w:val="DC5C60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66F54"/>
    <w:multiLevelType w:val="hybridMultilevel"/>
    <w:tmpl w:val="85A697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F1329"/>
    <w:multiLevelType w:val="hybridMultilevel"/>
    <w:tmpl w:val="91A4E9C0"/>
    <w:lvl w:ilvl="0" w:tplc="041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6597E34"/>
    <w:multiLevelType w:val="hybridMultilevel"/>
    <w:tmpl w:val="B0A05ACC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9214E1"/>
    <w:multiLevelType w:val="hybridMultilevel"/>
    <w:tmpl w:val="7E8408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03EEB"/>
    <w:multiLevelType w:val="multilevel"/>
    <w:tmpl w:val="DAE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C422A"/>
    <w:multiLevelType w:val="hybridMultilevel"/>
    <w:tmpl w:val="F2821B58"/>
    <w:lvl w:ilvl="0" w:tplc="400C561A">
      <w:start w:val="1"/>
      <w:numFmt w:val="decimal"/>
      <w:lvlText w:val="$var_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352A1"/>
    <w:multiLevelType w:val="hybridMultilevel"/>
    <w:tmpl w:val="88EA0A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6345E"/>
    <w:multiLevelType w:val="multilevel"/>
    <w:tmpl w:val="6CE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04330"/>
    <w:multiLevelType w:val="hybridMultilevel"/>
    <w:tmpl w:val="988488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2530F"/>
    <w:multiLevelType w:val="multilevel"/>
    <w:tmpl w:val="7A6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19714A"/>
    <w:multiLevelType w:val="hybridMultilevel"/>
    <w:tmpl w:val="0012ED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56728"/>
    <w:multiLevelType w:val="hybridMultilevel"/>
    <w:tmpl w:val="604822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766494">
    <w:abstractNumId w:val="8"/>
  </w:num>
  <w:num w:numId="2" w16cid:durableId="2032797018">
    <w:abstractNumId w:val="7"/>
  </w:num>
  <w:num w:numId="3" w16cid:durableId="1444612996">
    <w:abstractNumId w:val="20"/>
  </w:num>
  <w:num w:numId="4" w16cid:durableId="1969163521">
    <w:abstractNumId w:val="25"/>
  </w:num>
  <w:num w:numId="5" w16cid:durableId="542062488">
    <w:abstractNumId w:val="10"/>
  </w:num>
  <w:num w:numId="6" w16cid:durableId="498233933">
    <w:abstractNumId w:val="6"/>
  </w:num>
  <w:num w:numId="7" w16cid:durableId="27604625">
    <w:abstractNumId w:val="23"/>
  </w:num>
  <w:num w:numId="8" w16cid:durableId="284443">
    <w:abstractNumId w:val="12"/>
  </w:num>
  <w:num w:numId="9" w16cid:durableId="1929118620">
    <w:abstractNumId w:val="13"/>
  </w:num>
  <w:num w:numId="10" w16cid:durableId="404037441">
    <w:abstractNumId w:val="18"/>
  </w:num>
  <w:num w:numId="11" w16cid:durableId="262416538">
    <w:abstractNumId w:val="4"/>
  </w:num>
  <w:num w:numId="12" w16cid:durableId="102044684">
    <w:abstractNumId w:val="22"/>
  </w:num>
  <w:num w:numId="13" w16cid:durableId="1486824060">
    <w:abstractNumId w:val="24"/>
  </w:num>
  <w:num w:numId="14" w16cid:durableId="806432900">
    <w:abstractNumId w:val="1"/>
  </w:num>
  <w:num w:numId="15" w16cid:durableId="1022828355">
    <w:abstractNumId w:val="2"/>
  </w:num>
  <w:num w:numId="16" w16cid:durableId="536353676">
    <w:abstractNumId w:val="19"/>
  </w:num>
  <w:num w:numId="17" w16cid:durableId="683244577">
    <w:abstractNumId w:val="17"/>
  </w:num>
  <w:num w:numId="18" w16cid:durableId="882407047">
    <w:abstractNumId w:val="26"/>
  </w:num>
  <w:num w:numId="19" w16cid:durableId="1512062860">
    <w:abstractNumId w:val="3"/>
  </w:num>
  <w:num w:numId="20" w16cid:durableId="1926499236">
    <w:abstractNumId w:val="21"/>
  </w:num>
  <w:num w:numId="21" w16cid:durableId="1470703639">
    <w:abstractNumId w:val="11"/>
  </w:num>
  <w:num w:numId="22" w16cid:durableId="1211696746">
    <w:abstractNumId w:val="15"/>
  </w:num>
  <w:num w:numId="23" w16cid:durableId="824710602">
    <w:abstractNumId w:val="5"/>
  </w:num>
  <w:num w:numId="24" w16cid:durableId="1833834845">
    <w:abstractNumId w:val="14"/>
  </w:num>
  <w:num w:numId="25" w16cid:durableId="711072390">
    <w:abstractNumId w:val="16"/>
  </w:num>
  <w:num w:numId="26" w16cid:durableId="234709421">
    <w:abstractNumId w:val="0"/>
  </w:num>
  <w:num w:numId="27" w16cid:durableId="21176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AD"/>
    <w:rsid w:val="000117ED"/>
    <w:rsid w:val="000320D6"/>
    <w:rsid w:val="00036E1D"/>
    <w:rsid w:val="00037ACD"/>
    <w:rsid w:val="00043B0E"/>
    <w:rsid w:val="000465E8"/>
    <w:rsid w:val="00046F01"/>
    <w:rsid w:val="00050E24"/>
    <w:rsid w:val="00050E85"/>
    <w:rsid w:val="0005726F"/>
    <w:rsid w:val="000635CD"/>
    <w:rsid w:val="00073AA0"/>
    <w:rsid w:val="00074A8E"/>
    <w:rsid w:val="00080C15"/>
    <w:rsid w:val="0008146C"/>
    <w:rsid w:val="0008253F"/>
    <w:rsid w:val="000954D1"/>
    <w:rsid w:val="000A30A0"/>
    <w:rsid w:val="000A44FB"/>
    <w:rsid w:val="000B23F4"/>
    <w:rsid w:val="000B39AD"/>
    <w:rsid w:val="000B4B78"/>
    <w:rsid w:val="000B6E4F"/>
    <w:rsid w:val="000E0E80"/>
    <w:rsid w:val="000E3F1B"/>
    <w:rsid w:val="00100ABE"/>
    <w:rsid w:val="001039E3"/>
    <w:rsid w:val="00106DA6"/>
    <w:rsid w:val="00107413"/>
    <w:rsid w:val="00110A9A"/>
    <w:rsid w:val="001163F0"/>
    <w:rsid w:val="00122B70"/>
    <w:rsid w:val="00124B18"/>
    <w:rsid w:val="00130D41"/>
    <w:rsid w:val="00132981"/>
    <w:rsid w:val="00137E98"/>
    <w:rsid w:val="00141FE6"/>
    <w:rsid w:val="00150EB4"/>
    <w:rsid w:val="001702EC"/>
    <w:rsid w:val="00181012"/>
    <w:rsid w:val="00181B5E"/>
    <w:rsid w:val="00182B2C"/>
    <w:rsid w:val="00183BD6"/>
    <w:rsid w:val="001869FB"/>
    <w:rsid w:val="00186BA1"/>
    <w:rsid w:val="00187A48"/>
    <w:rsid w:val="00190658"/>
    <w:rsid w:val="0019136B"/>
    <w:rsid w:val="001A4357"/>
    <w:rsid w:val="001A6EAF"/>
    <w:rsid w:val="001A73DD"/>
    <w:rsid w:val="001B29F0"/>
    <w:rsid w:val="001B3579"/>
    <w:rsid w:val="001B3D75"/>
    <w:rsid w:val="001B60E2"/>
    <w:rsid w:val="001D3F79"/>
    <w:rsid w:val="001E428D"/>
    <w:rsid w:val="001E5024"/>
    <w:rsid w:val="001E5928"/>
    <w:rsid w:val="001F327D"/>
    <w:rsid w:val="001F3667"/>
    <w:rsid w:val="00211746"/>
    <w:rsid w:val="00214A9B"/>
    <w:rsid w:val="00221BC0"/>
    <w:rsid w:val="00231193"/>
    <w:rsid w:val="002345EA"/>
    <w:rsid w:val="00253739"/>
    <w:rsid w:val="0025461D"/>
    <w:rsid w:val="00255B42"/>
    <w:rsid w:val="00274AF8"/>
    <w:rsid w:val="00280B7A"/>
    <w:rsid w:val="00297F47"/>
    <w:rsid w:val="002A66F3"/>
    <w:rsid w:val="002A786B"/>
    <w:rsid w:val="002B012A"/>
    <w:rsid w:val="002B1126"/>
    <w:rsid w:val="002B551F"/>
    <w:rsid w:val="002C0517"/>
    <w:rsid w:val="002C6787"/>
    <w:rsid w:val="002C7BAD"/>
    <w:rsid w:val="002D374E"/>
    <w:rsid w:val="002F2237"/>
    <w:rsid w:val="002F7564"/>
    <w:rsid w:val="00311BEB"/>
    <w:rsid w:val="0031257F"/>
    <w:rsid w:val="003144CE"/>
    <w:rsid w:val="00316DFB"/>
    <w:rsid w:val="00316E0C"/>
    <w:rsid w:val="00317EE3"/>
    <w:rsid w:val="0033243C"/>
    <w:rsid w:val="00344A95"/>
    <w:rsid w:val="0035205E"/>
    <w:rsid w:val="0035412B"/>
    <w:rsid w:val="0036095B"/>
    <w:rsid w:val="00364A62"/>
    <w:rsid w:val="00374E06"/>
    <w:rsid w:val="00384C8A"/>
    <w:rsid w:val="00387146"/>
    <w:rsid w:val="003953A3"/>
    <w:rsid w:val="00397BEC"/>
    <w:rsid w:val="003A65EB"/>
    <w:rsid w:val="003A6F4C"/>
    <w:rsid w:val="003C2037"/>
    <w:rsid w:val="003F78BB"/>
    <w:rsid w:val="004001CF"/>
    <w:rsid w:val="00411453"/>
    <w:rsid w:val="00421074"/>
    <w:rsid w:val="00423156"/>
    <w:rsid w:val="00424574"/>
    <w:rsid w:val="0042475A"/>
    <w:rsid w:val="004325A2"/>
    <w:rsid w:val="0043486F"/>
    <w:rsid w:val="00456CCB"/>
    <w:rsid w:val="004617CA"/>
    <w:rsid w:val="00483612"/>
    <w:rsid w:val="00495662"/>
    <w:rsid w:val="00497D51"/>
    <w:rsid w:val="004D5748"/>
    <w:rsid w:val="004D77B3"/>
    <w:rsid w:val="004E0EFB"/>
    <w:rsid w:val="004F30CF"/>
    <w:rsid w:val="00501731"/>
    <w:rsid w:val="0050273E"/>
    <w:rsid w:val="005031C5"/>
    <w:rsid w:val="005051A5"/>
    <w:rsid w:val="005063B3"/>
    <w:rsid w:val="00525F4F"/>
    <w:rsid w:val="005328D2"/>
    <w:rsid w:val="00544C11"/>
    <w:rsid w:val="00561B92"/>
    <w:rsid w:val="0056230B"/>
    <w:rsid w:val="00564C7E"/>
    <w:rsid w:val="005814CD"/>
    <w:rsid w:val="005857F5"/>
    <w:rsid w:val="005A3A4C"/>
    <w:rsid w:val="005C71F0"/>
    <w:rsid w:val="005C79B7"/>
    <w:rsid w:val="005D1A6F"/>
    <w:rsid w:val="005E513E"/>
    <w:rsid w:val="005E5E1F"/>
    <w:rsid w:val="005F251E"/>
    <w:rsid w:val="005F37FB"/>
    <w:rsid w:val="00603475"/>
    <w:rsid w:val="006042A3"/>
    <w:rsid w:val="00612B7E"/>
    <w:rsid w:val="006201E4"/>
    <w:rsid w:val="0062337C"/>
    <w:rsid w:val="006421D2"/>
    <w:rsid w:val="0064500B"/>
    <w:rsid w:val="00647D00"/>
    <w:rsid w:val="00651CC2"/>
    <w:rsid w:val="006608A5"/>
    <w:rsid w:val="006702E5"/>
    <w:rsid w:val="00675DC9"/>
    <w:rsid w:val="006804F3"/>
    <w:rsid w:val="00687A9C"/>
    <w:rsid w:val="00692681"/>
    <w:rsid w:val="00692A92"/>
    <w:rsid w:val="006969B2"/>
    <w:rsid w:val="00696ED8"/>
    <w:rsid w:val="006A5E08"/>
    <w:rsid w:val="006C6A62"/>
    <w:rsid w:val="006E3F2D"/>
    <w:rsid w:val="006F27EC"/>
    <w:rsid w:val="006F376A"/>
    <w:rsid w:val="006F3D4A"/>
    <w:rsid w:val="006F46C7"/>
    <w:rsid w:val="00711F4D"/>
    <w:rsid w:val="00713C34"/>
    <w:rsid w:val="0074044A"/>
    <w:rsid w:val="007464CB"/>
    <w:rsid w:val="00752D2E"/>
    <w:rsid w:val="0075350F"/>
    <w:rsid w:val="007613C5"/>
    <w:rsid w:val="00761BF9"/>
    <w:rsid w:val="00761F74"/>
    <w:rsid w:val="007726B8"/>
    <w:rsid w:val="00773EC0"/>
    <w:rsid w:val="00774873"/>
    <w:rsid w:val="0077679C"/>
    <w:rsid w:val="00780958"/>
    <w:rsid w:val="00790DAF"/>
    <w:rsid w:val="0079586F"/>
    <w:rsid w:val="007D00ED"/>
    <w:rsid w:val="007D18B7"/>
    <w:rsid w:val="007D719A"/>
    <w:rsid w:val="007E5D8D"/>
    <w:rsid w:val="007F2300"/>
    <w:rsid w:val="00802C92"/>
    <w:rsid w:val="008313C9"/>
    <w:rsid w:val="00855BAB"/>
    <w:rsid w:val="00860C40"/>
    <w:rsid w:val="0086279B"/>
    <w:rsid w:val="00870FBF"/>
    <w:rsid w:val="008726BD"/>
    <w:rsid w:val="00874750"/>
    <w:rsid w:val="00886D12"/>
    <w:rsid w:val="00897B35"/>
    <w:rsid w:val="008A309C"/>
    <w:rsid w:val="008B2E85"/>
    <w:rsid w:val="008B3300"/>
    <w:rsid w:val="008B4BF7"/>
    <w:rsid w:val="008B4E6F"/>
    <w:rsid w:val="008C2F2B"/>
    <w:rsid w:val="008D16F1"/>
    <w:rsid w:val="008D7ED1"/>
    <w:rsid w:val="008E5205"/>
    <w:rsid w:val="008F7A1E"/>
    <w:rsid w:val="00900F40"/>
    <w:rsid w:val="00902164"/>
    <w:rsid w:val="00902230"/>
    <w:rsid w:val="00902BBA"/>
    <w:rsid w:val="00903E1E"/>
    <w:rsid w:val="00912B42"/>
    <w:rsid w:val="00925A08"/>
    <w:rsid w:val="0093473A"/>
    <w:rsid w:val="00934ED7"/>
    <w:rsid w:val="009422E2"/>
    <w:rsid w:val="0094687C"/>
    <w:rsid w:val="00946EB9"/>
    <w:rsid w:val="0094732C"/>
    <w:rsid w:val="0095197A"/>
    <w:rsid w:val="00956453"/>
    <w:rsid w:val="009619E0"/>
    <w:rsid w:val="00966CFB"/>
    <w:rsid w:val="009755BE"/>
    <w:rsid w:val="00980964"/>
    <w:rsid w:val="00980F82"/>
    <w:rsid w:val="00981CFF"/>
    <w:rsid w:val="00981F5E"/>
    <w:rsid w:val="00992C3B"/>
    <w:rsid w:val="009A0FA0"/>
    <w:rsid w:val="009A23E4"/>
    <w:rsid w:val="009B5840"/>
    <w:rsid w:val="009B60EE"/>
    <w:rsid w:val="009C1AAC"/>
    <w:rsid w:val="009E2DDC"/>
    <w:rsid w:val="009E6481"/>
    <w:rsid w:val="009F3201"/>
    <w:rsid w:val="009F3D2D"/>
    <w:rsid w:val="009F4847"/>
    <w:rsid w:val="009F6C75"/>
    <w:rsid w:val="00A05E9B"/>
    <w:rsid w:val="00A1412E"/>
    <w:rsid w:val="00A23C8C"/>
    <w:rsid w:val="00A3271F"/>
    <w:rsid w:val="00A505BB"/>
    <w:rsid w:val="00A63376"/>
    <w:rsid w:val="00A64AB6"/>
    <w:rsid w:val="00A82450"/>
    <w:rsid w:val="00A85550"/>
    <w:rsid w:val="00A87834"/>
    <w:rsid w:val="00A958AA"/>
    <w:rsid w:val="00A96FB7"/>
    <w:rsid w:val="00A974BF"/>
    <w:rsid w:val="00AA24D1"/>
    <w:rsid w:val="00AA45FB"/>
    <w:rsid w:val="00AB0BEE"/>
    <w:rsid w:val="00AB1D64"/>
    <w:rsid w:val="00AB451A"/>
    <w:rsid w:val="00AB48BB"/>
    <w:rsid w:val="00AB5B0E"/>
    <w:rsid w:val="00AB7A85"/>
    <w:rsid w:val="00AB7D31"/>
    <w:rsid w:val="00AC07AD"/>
    <w:rsid w:val="00AC6B73"/>
    <w:rsid w:val="00AD0740"/>
    <w:rsid w:val="00AD2DCF"/>
    <w:rsid w:val="00AE7FED"/>
    <w:rsid w:val="00AF2398"/>
    <w:rsid w:val="00AF59B5"/>
    <w:rsid w:val="00AF5FF4"/>
    <w:rsid w:val="00B03A69"/>
    <w:rsid w:val="00B05965"/>
    <w:rsid w:val="00B17B55"/>
    <w:rsid w:val="00B26342"/>
    <w:rsid w:val="00B3274A"/>
    <w:rsid w:val="00B40314"/>
    <w:rsid w:val="00B475EC"/>
    <w:rsid w:val="00B55D7E"/>
    <w:rsid w:val="00B56E6A"/>
    <w:rsid w:val="00B6786E"/>
    <w:rsid w:val="00B761AE"/>
    <w:rsid w:val="00B81831"/>
    <w:rsid w:val="00B81DD0"/>
    <w:rsid w:val="00B86C83"/>
    <w:rsid w:val="00B90178"/>
    <w:rsid w:val="00BA19AB"/>
    <w:rsid w:val="00BA43FD"/>
    <w:rsid w:val="00BB1C2D"/>
    <w:rsid w:val="00BC19AE"/>
    <w:rsid w:val="00BC28E4"/>
    <w:rsid w:val="00BC5422"/>
    <w:rsid w:val="00BD3123"/>
    <w:rsid w:val="00BD3537"/>
    <w:rsid w:val="00BE207E"/>
    <w:rsid w:val="00BF078C"/>
    <w:rsid w:val="00BF08F4"/>
    <w:rsid w:val="00C1433C"/>
    <w:rsid w:val="00C14CDB"/>
    <w:rsid w:val="00C17746"/>
    <w:rsid w:val="00C22247"/>
    <w:rsid w:val="00C22445"/>
    <w:rsid w:val="00C24D17"/>
    <w:rsid w:val="00C2764A"/>
    <w:rsid w:val="00C33C12"/>
    <w:rsid w:val="00C34B69"/>
    <w:rsid w:val="00C6091F"/>
    <w:rsid w:val="00C6790A"/>
    <w:rsid w:val="00C75303"/>
    <w:rsid w:val="00C90974"/>
    <w:rsid w:val="00C95119"/>
    <w:rsid w:val="00C97687"/>
    <w:rsid w:val="00CB20F7"/>
    <w:rsid w:val="00CB55E3"/>
    <w:rsid w:val="00CC06F1"/>
    <w:rsid w:val="00CC4960"/>
    <w:rsid w:val="00CD2C9A"/>
    <w:rsid w:val="00CD2CB3"/>
    <w:rsid w:val="00CF6B09"/>
    <w:rsid w:val="00D03EC8"/>
    <w:rsid w:val="00D04350"/>
    <w:rsid w:val="00D17532"/>
    <w:rsid w:val="00D20E00"/>
    <w:rsid w:val="00D44C20"/>
    <w:rsid w:val="00D84BDA"/>
    <w:rsid w:val="00D91D93"/>
    <w:rsid w:val="00DA3AE7"/>
    <w:rsid w:val="00DA6297"/>
    <w:rsid w:val="00DA74F4"/>
    <w:rsid w:val="00DB2483"/>
    <w:rsid w:val="00DD77EC"/>
    <w:rsid w:val="00DE0BFF"/>
    <w:rsid w:val="00DE125F"/>
    <w:rsid w:val="00DE3409"/>
    <w:rsid w:val="00DF4EEF"/>
    <w:rsid w:val="00E21845"/>
    <w:rsid w:val="00E503F6"/>
    <w:rsid w:val="00E51CBF"/>
    <w:rsid w:val="00E5415C"/>
    <w:rsid w:val="00E574ED"/>
    <w:rsid w:val="00E75F2F"/>
    <w:rsid w:val="00E846A7"/>
    <w:rsid w:val="00E848DC"/>
    <w:rsid w:val="00E871D5"/>
    <w:rsid w:val="00E90341"/>
    <w:rsid w:val="00E92B54"/>
    <w:rsid w:val="00E965C1"/>
    <w:rsid w:val="00EA1690"/>
    <w:rsid w:val="00EB3F30"/>
    <w:rsid w:val="00EB48BA"/>
    <w:rsid w:val="00EC3B84"/>
    <w:rsid w:val="00EC4FD4"/>
    <w:rsid w:val="00EC61C7"/>
    <w:rsid w:val="00EE277C"/>
    <w:rsid w:val="00F005B9"/>
    <w:rsid w:val="00F050B4"/>
    <w:rsid w:val="00F06E3F"/>
    <w:rsid w:val="00F110DE"/>
    <w:rsid w:val="00F32690"/>
    <w:rsid w:val="00F3437F"/>
    <w:rsid w:val="00F37683"/>
    <w:rsid w:val="00F37A6C"/>
    <w:rsid w:val="00F445AD"/>
    <w:rsid w:val="00F713AD"/>
    <w:rsid w:val="00F7194D"/>
    <w:rsid w:val="00F77B1F"/>
    <w:rsid w:val="00F91359"/>
    <w:rsid w:val="00F9777C"/>
    <w:rsid w:val="00FA4044"/>
    <w:rsid w:val="00FB445A"/>
    <w:rsid w:val="00FC7DBD"/>
    <w:rsid w:val="00FD0F70"/>
    <w:rsid w:val="00FD20FE"/>
    <w:rsid w:val="00FD355C"/>
    <w:rsid w:val="00FE0CA7"/>
    <w:rsid w:val="00FF0F9B"/>
    <w:rsid w:val="00FF70E2"/>
    <w:rsid w:val="123B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2166AF"/>
  <w15:chartTrackingRefBased/>
  <w15:docId w15:val="{CA89B6F8-C2EE-4286-9552-68BF9B1E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b-NO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40"/>
    <w:rPr>
      <w:rFonts w:ascii="Pixel UniCode" w:hAnsi="Pixel UniCode"/>
      <w:spacing w:val="20"/>
      <w:sz w:val="2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117ED"/>
    <w:pPr>
      <w:keepNext/>
      <w:keepLines/>
      <w:pBdr>
        <w:left w:val="single" w:sz="12" w:space="12" w:color="1C2541" w:themeColor="accent2"/>
      </w:pBdr>
      <w:spacing w:before="80" w:after="80" w:line="240" w:lineRule="auto"/>
      <w:outlineLvl w:val="0"/>
    </w:pPr>
    <w:rPr>
      <w:rFonts w:eastAsiaTheme="majorEastAsia" w:cstheme="majorBidi"/>
      <w:b/>
      <w:caps/>
      <w:color w:val="3A506B" w:themeColor="accent3"/>
      <w:spacing w:val="10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17ED"/>
    <w:pPr>
      <w:keepNext/>
      <w:keepLines/>
      <w:spacing w:before="120" w:after="0" w:line="240" w:lineRule="auto"/>
      <w:outlineLvl w:val="1"/>
    </w:pPr>
    <w:rPr>
      <w:rFonts w:eastAsiaTheme="majorEastAsia" w:cstheme="majorBidi"/>
      <w:caps/>
      <w:color w:val="3A506B" w:themeColor="accent3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117ED"/>
    <w:pPr>
      <w:keepNext/>
      <w:keepLines/>
      <w:spacing w:before="80" w:after="0" w:line="240" w:lineRule="auto"/>
      <w:outlineLvl w:val="2"/>
    </w:pPr>
    <w:rPr>
      <w:rFonts w:eastAsiaTheme="majorEastAsia" w:cstheme="majorBidi"/>
      <w:caps/>
      <w:color w:val="6C80C0" w:themeColor="accent2" w:themeTint="80"/>
      <w:sz w:val="36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17ED"/>
    <w:rPr>
      <w:rFonts w:ascii="Pixel UniCode" w:eastAsiaTheme="majorEastAsia" w:hAnsi="Pixel UniCode" w:cstheme="majorBidi"/>
      <w:b/>
      <w:caps/>
      <w:color w:val="3A506B" w:themeColor="accent3"/>
      <w:spacing w:val="10"/>
      <w:sz w:val="40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117ED"/>
    <w:rPr>
      <w:rFonts w:ascii="Pixel UniCode" w:eastAsiaTheme="majorEastAsia" w:hAnsi="Pixel UniCode" w:cstheme="majorBidi"/>
      <w:caps/>
      <w:color w:val="3A506B" w:themeColor="accent3"/>
      <w:sz w:val="36"/>
      <w:szCs w:val="3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117ED"/>
    <w:rPr>
      <w:rFonts w:ascii="Pixel UniCode" w:eastAsiaTheme="majorEastAsia" w:hAnsi="Pixel UniCode" w:cstheme="majorBidi"/>
      <w:caps/>
      <w:color w:val="6C80C0" w:themeColor="accent2" w:themeTint="80"/>
      <w:sz w:val="36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17E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17ED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17E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17E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17ED"/>
    <w:rPr>
      <w:rFonts w:asciiTheme="majorHAnsi" w:eastAsiaTheme="majorEastAsia" w:hAnsiTheme="majorHAnsi" w:cstheme="majorBidi"/>
      <w:caps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17ED"/>
    <w:rPr>
      <w:rFonts w:asciiTheme="majorHAnsi" w:eastAsiaTheme="majorEastAsia" w:hAnsiTheme="majorHAnsi" w:cstheme="majorBidi"/>
      <w:i/>
      <w:iCs/>
      <w:caps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0117ED"/>
    <w:pPr>
      <w:spacing w:line="240" w:lineRule="auto"/>
    </w:pPr>
    <w:rPr>
      <w:b/>
      <w:bCs/>
      <w:color w:val="1C2541" w:themeColor="accent2"/>
      <w:spacing w:val="10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1163F0"/>
    <w:pPr>
      <w:spacing w:after="0" w:line="240" w:lineRule="auto"/>
      <w:contextualSpacing/>
      <w:jc w:val="right"/>
    </w:pPr>
    <w:rPr>
      <w:rFonts w:eastAsiaTheme="majorEastAsia" w:cstheme="majorBidi"/>
      <w:b/>
      <w:caps/>
      <w:color w:val="0B132B" w:themeColor="accent1"/>
      <w:spacing w:val="40"/>
      <w:sz w:val="96"/>
      <w:szCs w:val="76"/>
    </w:rPr>
  </w:style>
  <w:style w:type="character" w:customStyle="1" w:styleId="TittelTegn">
    <w:name w:val="Tittel Tegn"/>
    <w:basedOn w:val="Standardskriftforavsnitt"/>
    <w:link w:val="Tittel"/>
    <w:uiPriority w:val="10"/>
    <w:rsid w:val="001163F0"/>
    <w:rPr>
      <w:rFonts w:ascii="Pixel UniCode" w:eastAsiaTheme="majorEastAsia" w:hAnsi="Pixel UniCode" w:cstheme="majorBidi"/>
      <w:b/>
      <w:caps/>
      <w:color w:val="0B132B" w:themeColor="accent1"/>
      <w:spacing w:val="40"/>
      <w:sz w:val="96"/>
      <w:szCs w:val="76"/>
    </w:rPr>
  </w:style>
  <w:style w:type="paragraph" w:styleId="Undertittel">
    <w:name w:val="Subtitle"/>
    <w:basedOn w:val="Tittel"/>
    <w:next w:val="Normal"/>
    <w:link w:val="UndertittelTegn"/>
    <w:uiPriority w:val="11"/>
    <w:qFormat/>
    <w:rsid w:val="001163F0"/>
    <w:pPr>
      <w:numPr>
        <w:ilvl w:val="1"/>
      </w:numPr>
      <w:spacing w:after="240"/>
    </w:pPr>
    <w:rPr>
      <w:caps w:val="0"/>
      <w:smallCaps/>
      <w:color w:val="656565" w:themeColor="text2" w:themeTint="BF"/>
      <w:sz w:val="24"/>
      <w:szCs w:val="24"/>
      <w:u w:val="single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163F0"/>
    <w:rPr>
      <w:rFonts w:ascii="Pixel UniCode" w:eastAsiaTheme="majorEastAsia" w:hAnsi="Pixel UniCode" w:cstheme="majorBidi"/>
      <w:b/>
      <w:smallCaps/>
      <w:color w:val="656565" w:themeColor="text2" w:themeTint="BF"/>
      <w:spacing w:val="40"/>
      <w:sz w:val="24"/>
      <w:szCs w:val="24"/>
      <w:u w:val="single"/>
    </w:rPr>
  </w:style>
  <w:style w:type="character" w:styleId="Sterk">
    <w:name w:val="Strong"/>
    <w:basedOn w:val="Standardskriftforavsnitt"/>
    <w:uiPriority w:val="22"/>
    <w:qFormat/>
    <w:rsid w:val="000117E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theving">
    <w:name w:val="Emphasis"/>
    <w:basedOn w:val="Standardskriftforavsnitt"/>
    <w:uiPriority w:val="20"/>
    <w:qFormat/>
    <w:rsid w:val="000117ED"/>
    <w:rPr>
      <w:rFonts w:asciiTheme="minorHAnsi" w:eastAsiaTheme="minorEastAsia" w:hAnsiTheme="minorHAnsi" w:cstheme="minorBidi"/>
      <w:i/>
      <w:iCs/>
      <w:color w:val="151B30" w:themeColor="accent2" w:themeShade="BF"/>
      <w:sz w:val="20"/>
      <w:szCs w:val="20"/>
    </w:rPr>
  </w:style>
  <w:style w:type="paragraph" w:styleId="Ingenmellomrom">
    <w:name w:val="No Spacing"/>
    <w:uiPriority w:val="1"/>
    <w:qFormat/>
    <w:rsid w:val="000117ED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0117E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0117ED"/>
    <w:rPr>
      <w:rFonts w:asciiTheme="majorHAnsi" w:eastAsiaTheme="majorEastAsia" w:hAnsiTheme="majorHAnsi" w:cstheme="majorBidi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17E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51B30" w:themeColor="accent2" w:themeShade="BF"/>
      <w:spacing w:val="10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17ED"/>
    <w:rPr>
      <w:rFonts w:asciiTheme="majorHAnsi" w:eastAsiaTheme="majorEastAsia" w:hAnsiTheme="majorHAnsi" w:cstheme="majorBidi"/>
      <w:caps/>
      <w:color w:val="151B30" w:themeColor="accent2" w:themeShade="BF"/>
      <w:spacing w:val="10"/>
      <w:sz w:val="28"/>
      <w:szCs w:val="28"/>
    </w:rPr>
  </w:style>
  <w:style w:type="character" w:styleId="Svakutheving">
    <w:name w:val="Subtle Emphasis"/>
    <w:basedOn w:val="Standardskriftforavsnitt"/>
    <w:uiPriority w:val="19"/>
    <w:qFormat/>
    <w:rsid w:val="000117ED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qFormat/>
    <w:rsid w:val="000117ED"/>
    <w:rPr>
      <w:rFonts w:asciiTheme="minorHAnsi" w:eastAsiaTheme="minorEastAsia" w:hAnsiTheme="minorHAnsi" w:cstheme="minorBidi"/>
      <w:b/>
      <w:bCs/>
      <w:i/>
      <w:iCs/>
      <w:color w:val="151B30" w:themeColor="accent2" w:themeShade="BF"/>
      <w:spacing w:val="0"/>
      <w:w w:val="100"/>
      <w:position w:val="0"/>
      <w:sz w:val="20"/>
      <w:szCs w:val="20"/>
    </w:rPr>
  </w:style>
  <w:style w:type="character" w:styleId="Svakreferanse">
    <w:name w:val="Subtle Reference"/>
    <w:basedOn w:val="Standardskriftforavsnitt"/>
    <w:uiPriority w:val="31"/>
    <w:qFormat/>
    <w:rsid w:val="000117E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0117E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tittel">
    <w:name w:val="Book Title"/>
    <w:basedOn w:val="Standardskriftforavsnitt"/>
    <w:uiPriority w:val="33"/>
    <w:qFormat/>
    <w:rsid w:val="000117E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117ED"/>
    <w:pPr>
      <w:outlineLvl w:val="9"/>
    </w:pPr>
  </w:style>
  <w:style w:type="paragraph" w:styleId="Topptekst">
    <w:name w:val="header"/>
    <w:basedOn w:val="Normal"/>
    <w:link w:val="TopptekstTegn"/>
    <w:uiPriority w:val="99"/>
    <w:unhideWhenUsed/>
    <w:rsid w:val="00116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63F0"/>
    <w:rPr>
      <w:rFonts w:ascii="Pixel UniCode" w:hAnsi="Pixel UniCode"/>
      <w:sz w:val="28"/>
    </w:rPr>
  </w:style>
  <w:style w:type="paragraph" w:styleId="Bunntekst">
    <w:name w:val="footer"/>
    <w:basedOn w:val="Normal"/>
    <w:link w:val="BunntekstTegn"/>
    <w:uiPriority w:val="99"/>
    <w:unhideWhenUsed/>
    <w:rsid w:val="00116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63F0"/>
    <w:rPr>
      <w:rFonts w:ascii="Pixel UniCode" w:hAnsi="Pixel UniCode"/>
      <w:sz w:val="28"/>
    </w:rPr>
  </w:style>
  <w:style w:type="paragraph" w:styleId="NormalWeb">
    <w:name w:val="Normal (Web)"/>
    <w:basedOn w:val="Normal"/>
    <w:uiPriority w:val="99"/>
    <w:semiHidden/>
    <w:unhideWhenUsed/>
    <w:rsid w:val="0011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8C2F2B"/>
    <w:rPr>
      <w:color w:val="0B132B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C2F2B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B03A69"/>
    <w:pPr>
      <w:ind w:left="720"/>
      <w:contextualSpacing/>
    </w:pPr>
  </w:style>
  <w:style w:type="paragraph" w:customStyle="1" w:styleId="curriculum-goal">
    <w:name w:val="curriculum-goal"/>
    <w:basedOn w:val="Normal"/>
    <w:rsid w:val="002C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nb-NO"/>
    </w:rPr>
  </w:style>
  <w:style w:type="character" w:customStyle="1" w:styleId="curriculum-goalitem-text">
    <w:name w:val="curriculum-goal__item-text"/>
    <w:basedOn w:val="Standardskriftforavsnitt"/>
    <w:rsid w:val="002C7BAD"/>
  </w:style>
  <w:style w:type="character" w:customStyle="1" w:styleId="curriculum-verbword">
    <w:name w:val="curriculum-verb__word"/>
    <w:basedOn w:val="Standardskriftforavsnitt"/>
    <w:rsid w:val="002C7BAD"/>
  </w:style>
  <w:style w:type="character" w:styleId="Fulgthyperkobling">
    <w:name w:val="FollowedHyperlink"/>
    <w:basedOn w:val="Standardskriftforavsnitt"/>
    <w:uiPriority w:val="99"/>
    <w:semiHidden/>
    <w:unhideWhenUsed/>
    <w:rsid w:val="001B60E2"/>
    <w:rPr>
      <w:color w:val="1C254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4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987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31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28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53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5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01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106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067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2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32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4779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4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856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96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77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41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6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0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19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82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598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34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507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3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501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7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4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tti\Downloads\Prosjekt%20Mal.dotx" TargetMode="External"/></Relationships>
</file>

<file path=word/theme/theme1.xml><?xml version="1.0" encoding="utf-8"?>
<a:theme xmlns:a="http://schemas.openxmlformats.org/drawingml/2006/main" name="Office-tema">
  <a:themeElements>
    <a:clrScheme name="Slidehelper - 01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B132B"/>
      </a:accent1>
      <a:accent2>
        <a:srgbClr val="1C2541"/>
      </a:accent2>
      <a:accent3>
        <a:srgbClr val="3A506B"/>
      </a:accent3>
      <a:accent4>
        <a:srgbClr val="5BC0BE"/>
      </a:accent4>
      <a:accent5>
        <a:srgbClr val="6FFFE9"/>
      </a:accent5>
      <a:accent6>
        <a:srgbClr val="BFBFBF"/>
      </a:accent6>
      <a:hlink>
        <a:srgbClr val="0B132B"/>
      </a:hlink>
      <a:folHlink>
        <a:srgbClr val="1C254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77C4FC19BC04BACA4D4D2CF3A84EB" ma:contentTypeVersion="5" ma:contentTypeDescription="Opprett et nytt dokument." ma:contentTypeScope="" ma:versionID="803c033e47e82e353f90e5dabbcdc72a">
  <xsd:schema xmlns:xsd="http://www.w3.org/2001/XMLSchema" xmlns:xs="http://www.w3.org/2001/XMLSchema" xmlns:p="http://schemas.microsoft.com/office/2006/metadata/properties" xmlns:ns2="9ae0b656-e255-48d9-b017-597fbaae44c5" xmlns:ns3="fa2c171c-6bd0-4d6c-97b7-0f546ac11840" targetNamespace="http://schemas.microsoft.com/office/2006/metadata/properties" ma:root="true" ma:fieldsID="837f11f479b415b002bb422dd395eafd" ns2:_="" ns3:_="">
    <xsd:import namespace="9ae0b656-e255-48d9-b017-597fbaae44c5"/>
    <xsd:import namespace="fa2c171c-6bd0-4d6c-97b7-0f546ac11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0b656-e255-48d9-b017-597fbaae4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c171c-6bd0-4d6c-97b7-0f546ac11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9708A-0CD6-4636-8D6F-7B48D8096F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6AEA83-86F7-488C-BAB1-A83F8DA07E8B}"/>
</file>

<file path=customXml/itemProps3.xml><?xml version="1.0" encoding="utf-8"?>
<ds:datastoreItem xmlns:ds="http://schemas.openxmlformats.org/officeDocument/2006/customXml" ds:itemID="{ACD1415F-C0D3-46EE-A93F-8516D210E4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C72FF-6535-41AF-84FC-D3D369D775B1}">
  <ds:schemaRefs>
    <ds:schemaRef ds:uri="http://schemas.microsoft.com/office/2006/metadata/properties"/>
    <ds:schemaRef ds:uri="http://schemas.microsoft.com/office/infopath/2007/PartnerControls"/>
    <ds:schemaRef ds:uri="856e4b39-8496-4f28-91ad-bd12268220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Prosjekt Mal</Template>
  <TotalTime>0</TotalTime>
  <Pages>7</Pages>
  <Words>754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Dutti</dc:creator>
  <cp:keywords/>
  <dc:description/>
  <cp:lastModifiedBy>Jørn Lied-Herland</cp:lastModifiedBy>
  <cp:revision>2</cp:revision>
  <dcterms:created xsi:type="dcterms:W3CDTF">2023-11-14T22:53:00Z</dcterms:created>
  <dcterms:modified xsi:type="dcterms:W3CDTF">2023-11-14T22:53:00Z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0x010100B9777C4FC19BC04BACA4D4D2CF3A84EB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iteId">
    <vt:lpwstr>3d50ddd4-00a1-4ab7-9788-decf14a8728f</vt:lpwstr>
  </property>
  <property fmtid="{D5CDD505-2E9C-101B-9397-08002B2CF9AE}" pid="5" name="MSIP_Label_06768ce0-ceaf-4778-8ab1-e65d26fe9939_ActionId">
    <vt:lpwstr>e4a9ef01-b50c-4754-bc85-6eb8fb4affef</vt:lpwstr>
  </property>
  <property fmtid="{D5CDD505-2E9C-101B-9397-08002B2CF9AE}" pid="6" name="MSIP_Label_06768ce0-ceaf-4778-8ab1-e65d26fe9939_Method">
    <vt:lpwstr>Standard</vt:lpwstr>
  </property>
  <property fmtid="{D5CDD505-2E9C-101B-9397-08002B2CF9AE}" pid="7" name="MSIP_Label_06768ce0-ceaf-4778-8ab1-e65d26fe9939_SetDate">
    <vt:lpwstr>2021-05-21T09:59:58Z</vt:lpwstr>
  </property>
  <property fmtid="{D5CDD505-2E9C-101B-9397-08002B2CF9AE}" pid="8" name="MSIP_Label_06768ce0-ceaf-4778-8ab1-e65d26fe9939_Name">
    <vt:lpwstr>Begrenset - PROD</vt:lpwstr>
  </property>
  <property fmtid="{D5CDD505-2E9C-101B-9397-08002B2CF9AE}" pid="9" name="MSIP_Label_06768ce0-ceaf-4778-8ab1-e65d26fe9939_ContentBits">
    <vt:lpwstr>0</vt:lpwstr>
  </property>
</Properties>
</file>